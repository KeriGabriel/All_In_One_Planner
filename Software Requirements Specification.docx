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BDE6" w14:textId="77777777" w:rsidR="00233FAB" w:rsidRPr="00233FAB" w:rsidRDefault="00233FAB" w:rsidP="00233FAB">
      <w:pPr>
        <w:pStyle w:val="Title"/>
        <w:rPr>
          <w:sz w:val="44"/>
          <w:szCs w:val="44"/>
        </w:rPr>
      </w:pPr>
      <w:r w:rsidRPr="00233FAB">
        <w:rPr>
          <w:sz w:val="44"/>
          <w:szCs w:val="44"/>
        </w:rPr>
        <w:t>Software Requirements Specification</w:t>
      </w:r>
    </w:p>
    <w:p w14:paraId="468AF3CD" w14:textId="77777777" w:rsidR="00233FAB" w:rsidRPr="00233FAB" w:rsidRDefault="00233FAB" w:rsidP="00233FAB">
      <w:pPr>
        <w:pStyle w:val="Title"/>
        <w:spacing w:before="0" w:after="400"/>
        <w:rPr>
          <w:sz w:val="44"/>
          <w:szCs w:val="44"/>
        </w:rPr>
      </w:pPr>
      <w:r w:rsidRPr="00233FAB">
        <w:rPr>
          <w:sz w:val="44"/>
          <w:szCs w:val="44"/>
        </w:rPr>
        <w:t>for</w:t>
      </w:r>
    </w:p>
    <w:p w14:paraId="5BB7D1BE" w14:textId="77777777" w:rsidR="00233FAB" w:rsidRPr="00233FAB" w:rsidRDefault="00233FAB" w:rsidP="00233FAB">
      <w:pPr>
        <w:pStyle w:val="Title"/>
        <w:rPr>
          <w:rFonts w:ascii="Lato" w:hAnsi="Lato"/>
          <w:color w:val="1E261E"/>
          <w:sz w:val="44"/>
          <w:szCs w:val="44"/>
          <w:shd w:val="clear" w:color="auto" w:fill="FFFFFF"/>
        </w:rPr>
      </w:pPr>
      <w:r w:rsidRPr="00233FAB">
        <w:rPr>
          <w:rFonts w:ascii="Lato" w:hAnsi="Lato"/>
          <w:color w:val="1E261E"/>
          <w:sz w:val="44"/>
          <w:szCs w:val="44"/>
          <w:shd w:val="clear" w:color="auto" w:fill="FFFFFF"/>
        </w:rPr>
        <w:t xml:space="preserve">Centralia Dev Tools Project Issue Tracker </w:t>
      </w:r>
    </w:p>
    <w:p w14:paraId="2E66F0BE" w14:textId="77777777" w:rsidR="00233FAB" w:rsidRDefault="00233FAB" w:rsidP="00233FAB">
      <w:pPr>
        <w:pStyle w:val="ByLine"/>
      </w:pPr>
      <w:r>
        <w:t>Prepared by Keri Gabriel</w:t>
      </w:r>
    </w:p>
    <w:p w14:paraId="42C91F8E" w14:textId="77777777" w:rsidR="00233FAB" w:rsidRDefault="00233FAB" w:rsidP="00233FAB">
      <w:pPr>
        <w:pStyle w:val="ByLine"/>
      </w:pPr>
      <w:r>
        <w:t>CCAppDevs</w:t>
      </w:r>
    </w:p>
    <w:p w14:paraId="6D257E84" w14:textId="06341424" w:rsidR="00233FAB" w:rsidRDefault="00233FAB" w:rsidP="00233FAB">
      <w:pPr>
        <w:pStyle w:val="ByLine"/>
      </w:pPr>
      <w:r>
        <w:t>01/04/2022</w:t>
      </w:r>
    </w:p>
    <w:p w14:paraId="426789D7" w14:textId="66813751" w:rsidR="00E81978" w:rsidRDefault="00E81978">
      <w:pPr>
        <w:pStyle w:val="Title"/>
      </w:pPr>
    </w:p>
    <w:p w14:paraId="2EEB54DB" w14:textId="2235DCAB" w:rsidR="00897B49" w:rsidRDefault="00233FAB" w:rsidP="00B31835">
      <w:pPr>
        <w:pStyle w:val="Title2"/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0.1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075F563B" w14:textId="77777777" w:rsidR="00B31835" w:rsidRDefault="00B31835" w:rsidP="00B31835">
      <w:pPr>
        <w:pStyle w:val="Title2"/>
      </w:pP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774235218"/>
        <w:docPartObj>
          <w:docPartGallery w:val="Table of Contents"/>
          <w:docPartUnique/>
        </w:docPartObj>
      </w:sdtPr>
      <w:sdtEndPr/>
      <w:sdtContent>
        <w:p w14:paraId="7E8B5401" w14:textId="6164E915" w:rsidR="00897B49" w:rsidRPr="00D24C7E" w:rsidRDefault="00B31835" w:rsidP="00B31835">
          <w:pPr>
            <w:pStyle w:val="TOCHeading"/>
            <w:jc w:val="center"/>
          </w:pPr>
          <w:r>
            <w:t>Table of Contents</w:t>
          </w:r>
        </w:p>
        <w:p w14:paraId="4222A253" w14:textId="054FE116" w:rsidR="00897B49" w:rsidRDefault="00897B49" w:rsidP="00897B49">
          <w:pPr>
            <w:pStyle w:val="TOC2"/>
            <w:ind w:left="0"/>
          </w:pPr>
          <w:r w:rsidRPr="00EA0A43">
            <w:rPr>
              <w:b/>
              <w:bCs/>
            </w:rPr>
            <w:t>Table of Contents</w:t>
          </w:r>
          <w:r>
            <w:ptab w:relativeTo="margin" w:alignment="right" w:leader="dot"/>
          </w:r>
          <w:r>
            <w:t>2</w:t>
          </w:r>
          <w:r w:rsidR="00457CD3">
            <w:t>-3</w:t>
          </w:r>
        </w:p>
        <w:p w14:paraId="45BA1CA6" w14:textId="53F63541" w:rsidR="00897B49" w:rsidRDefault="00897B49" w:rsidP="00897B49">
          <w:pPr>
            <w:pStyle w:val="TOC3"/>
            <w:ind w:left="0"/>
          </w:pPr>
          <w:r>
            <w:rPr>
              <w:noProof/>
            </w:rPr>
            <w:t>1. Introduction</w:t>
          </w:r>
          <w:r>
            <w:ptab w:relativeTo="margin" w:alignment="right" w:leader="dot"/>
          </w:r>
          <w:r w:rsidR="00457CD3">
            <w:t>4</w:t>
          </w:r>
        </w:p>
        <w:p w14:paraId="0FE9E59F" w14:textId="0CF6603C" w:rsidR="00897B49" w:rsidRDefault="00897B49" w:rsidP="00897B49">
          <w:pPr>
            <w:ind w:left="720"/>
            <w:rPr>
              <w:noProof/>
            </w:rPr>
          </w:pPr>
          <w:r>
            <w:rPr>
              <w:noProof/>
            </w:rPr>
            <w:t>1.1.</w:t>
          </w:r>
          <w:r>
            <w:rPr>
              <w:noProof/>
            </w:rPr>
            <w:tab/>
            <w:t>Document Convention</w:t>
          </w:r>
          <w:r>
            <w:ptab w:relativeTo="margin" w:alignment="right" w:leader="dot"/>
          </w:r>
          <w:r w:rsidR="00457CD3">
            <w:rPr>
              <w:noProof/>
            </w:rPr>
            <w:t>4</w:t>
          </w:r>
        </w:p>
        <w:p w14:paraId="1B1ACC05" w14:textId="5B56AA32" w:rsidR="00897B49" w:rsidRDefault="00897B49" w:rsidP="00897B49">
          <w:pPr>
            <w:ind w:left="720"/>
          </w:pPr>
          <w:r>
            <w:rPr>
              <w:noProof/>
            </w:rPr>
            <w:t>1.2.</w:t>
          </w:r>
          <w:r>
            <w:rPr>
              <w:noProof/>
            </w:rPr>
            <w:tab/>
            <w:t>Project Perspective</w:t>
          </w:r>
          <w:r>
            <w:ptab w:relativeTo="margin" w:alignment="right" w:leader="dot"/>
          </w:r>
          <w:r w:rsidR="00457CD3">
            <w:t>4</w:t>
          </w:r>
        </w:p>
        <w:p w14:paraId="6E11ABB0" w14:textId="03109BDF" w:rsidR="00897B49" w:rsidRDefault="00897B49" w:rsidP="00897B49">
          <w:pPr>
            <w:ind w:left="720"/>
            <w:rPr>
              <w:noProof/>
            </w:rPr>
          </w:pPr>
          <w:r>
            <w:rPr>
              <w:noProof/>
            </w:rPr>
            <w:t>1.3.</w:t>
          </w:r>
          <w:r>
            <w:rPr>
              <w:noProof/>
            </w:rPr>
            <w:tab/>
            <w:t>Scope</w:t>
          </w:r>
          <w:r>
            <w:ptab w:relativeTo="margin" w:alignment="right" w:leader="dot"/>
          </w:r>
          <w:r w:rsidR="00457CD3">
            <w:rPr>
              <w:noProof/>
            </w:rPr>
            <w:t>4</w:t>
          </w:r>
          <w:r>
            <w:rPr>
              <w:noProof/>
            </w:rPr>
            <w:t xml:space="preserve"> </w:t>
          </w:r>
        </w:p>
        <w:p w14:paraId="36F470E8" w14:textId="20B95E03" w:rsidR="00897B49" w:rsidRDefault="00897B49" w:rsidP="00897B49">
          <w:pPr>
            <w:ind w:left="720"/>
            <w:rPr>
              <w:noProof/>
            </w:rPr>
          </w:pPr>
          <w:r>
            <w:rPr>
              <w:noProof/>
            </w:rPr>
            <w:t>1.4.</w:t>
          </w:r>
          <w:r>
            <w:rPr>
              <w:noProof/>
            </w:rPr>
            <w:tab/>
            <w:t>References</w:t>
          </w:r>
          <w:r>
            <w:ptab w:relativeTo="margin" w:alignment="right" w:leader="dot"/>
          </w:r>
          <w:r w:rsidR="00457CD3">
            <w:rPr>
              <w:noProof/>
            </w:rPr>
            <w:t>4</w:t>
          </w:r>
        </w:p>
        <w:p w14:paraId="5A9C3265" w14:textId="132489D4" w:rsidR="00897B49" w:rsidRDefault="00897B49" w:rsidP="00897B49">
          <w:pPr>
            <w:ind w:left="720"/>
            <w:rPr>
              <w:noProof/>
            </w:rPr>
          </w:pPr>
          <w:r>
            <w:rPr>
              <w:noProof/>
            </w:rPr>
            <w:t>1.5.</w:t>
          </w:r>
          <w:r>
            <w:rPr>
              <w:noProof/>
            </w:rPr>
            <w:tab/>
            <w:t>Design and Implementation Constraints</w:t>
          </w:r>
          <w:r>
            <w:ptab w:relativeTo="margin" w:alignment="right" w:leader="dot"/>
          </w:r>
          <w:r w:rsidR="00457CD3">
            <w:rPr>
              <w:noProof/>
            </w:rPr>
            <w:t>4</w:t>
          </w:r>
        </w:p>
        <w:p w14:paraId="35463CC9" w14:textId="67CA3105" w:rsidR="00897B49" w:rsidRDefault="00897B49" w:rsidP="00897B49">
          <w:pPr>
            <w:pStyle w:val="TOC1"/>
          </w:pPr>
          <w:r>
            <w:t>2. Users of The Application</w:t>
          </w:r>
          <w:r>
            <w:ptab w:relativeTo="margin" w:alignment="right" w:leader="dot"/>
          </w:r>
          <w:r w:rsidR="00457CD3">
            <w:t>5</w:t>
          </w:r>
        </w:p>
        <w:p w14:paraId="6296BAAB" w14:textId="4A0CE66C" w:rsidR="00897B49" w:rsidRDefault="00897B49" w:rsidP="00897B49">
          <w:pPr>
            <w:pStyle w:val="TOC1"/>
          </w:pPr>
          <w:r>
            <w:t xml:space="preserve">3. Application Functions </w:t>
          </w:r>
          <w:r>
            <w:ptab w:relativeTo="margin" w:alignment="right" w:leader="dot"/>
          </w:r>
          <w:r w:rsidR="00457CD3">
            <w:t>5</w:t>
          </w:r>
        </w:p>
        <w:p w14:paraId="4B840F2F" w14:textId="08FA38E7" w:rsidR="00897B49" w:rsidRDefault="00897B49" w:rsidP="00897B49">
          <w:pPr>
            <w:pStyle w:val="TOC3"/>
            <w:ind w:left="0"/>
          </w:pPr>
          <w:r>
            <w:t xml:space="preserve">4. </w:t>
          </w:r>
          <w:r w:rsidRPr="00FC3952">
            <w:t>Technology Requirements</w:t>
          </w:r>
          <w:r>
            <w:t xml:space="preserve"> </w:t>
          </w:r>
          <w:r>
            <w:ptab w:relativeTo="margin" w:alignment="right" w:leader="dot"/>
          </w:r>
          <w:r w:rsidR="00457CD3">
            <w:t>5</w:t>
          </w:r>
        </w:p>
        <w:p w14:paraId="2447487B" w14:textId="13C6BAD8" w:rsidR="00897B49" w:rsidRDefault="00897B49" w:rsidP="00897B49">
          <w:pPr>
            <w:pStyle w:val="TOC3"/>
            <w:ind w:left="720"/>
          </w:pPr>
          <w:r>
            <w:t>4.1 Operating Environment</w:t>
          </w:r>
          <w:r>
            <w:ptab w:relativeTo="margin" w:alignment="right" w:leader="dot"/>
          </w:r>
          <w:r w:rsidR="00457CD3">
            <w:t>5</w:t>
          </w:r>
        </w:p>
        <w:p w14:paraId="5DB45852" w14:textId="3319796E" w:rsidR="00897B49" w:rsidRDefault="00897B49" w:rsidP="00897B49">
          <w:r>
            <w:t>5. System Features</w:t>
          </w:r>
          <w:r>
            <w:ptab w:relativeTo="margin" w:alignment="right" w:leader="dot"/>
          </w:r>
          <w:r w:rsidR="00457CD3">
            <w:t>6</w:t>
          </w:r>
        </w:p>
        <w:p w14:paraId="6AAD201F" w14:textId="51B92DCD" w:rsidR="00897B49" w:rsidRDefault="00897B49" w:rsidP="00897B49">
          <w:pPr>
            <w:ind w:firstLine="0"/>
          </w:pPr>
          <w:r>
            <w:tab/>
            <w:t>6</w:t>
          </w:r>
          <w:r w:rsidRPr="00551D74">
            <w:t>.</w:t>
          </w:r>
          <w:r>
            <w:t xml:space="preserve"> </w:t>
          </w:r>
          <w:r w:rsidRPr="00551D74">
            <w:t>Considerations</w:t>
          </w:r>
          <w:r>
            <w:ptab w:relativeTo="margin" w:alignment="right" w:leader="dot"/>
          </w:r>
          <w:r w:rsidR="00B842FB">
            <w:t>7</w:t>
          </w:r>
        </w:p>
        <w:p w14:paraId="0EB63967" w14:textId="64FCB052" w:rsidR="00897B49" w:rsidRDefault="00897B49" w:rsidP="00897B49">
          <w:pPr>
            <w:ind w:firstLine="0"/>
          </w:pPr>
          <w:r>
            <w:tab/>
            <w:t>7</w:t>
          </w:r>
          <w:r w:rsidRPr="00551D74">
            <w:t>.</w:t>
          </w:r>
          <w:r>
            <w:t xml:space="preserve"> </w:t>
          </w:r>
          <w:r w:rsidRPr="00551D74">
            <w:t>Designs and Diagrams</w:t>
          </w:r>
          <w:r>
            <w:ptab w:relativeTo="margin" w:alignment="right" w:leader="dot"/>
          </w:r>
          <w:r w:rsidR="00B842FB">
            <w:t>8</w:t>
          </w:r>
        </w:p>
        <w:p w14:paraId="55EDA745" w14:textId="5798101B" w:rsidR="00B31835" w:rsidRDefault="00B31835" w:rsidP="00897B49">
          <w:pPr>
            <w:ind w:firstLine="0"/>
          </w:pPr>
          <w:r>
            <w:tab/>
          </w:r>
          <w:r>
            <w:tab/>
          </w:r>
          <w:r w:rsidRPr="00B31835">
            <w:t>7.1 Wireframes</w:t>
          </w:r>
          <w:r w:rsidR="00D018C5">
            <w:ptab w:relativeTo="margin" w:alignment="right" w:leader="dot"/>
          </w:r>
          <w:r w:rsidR="00B842FB">
            <w:t>8</w:t>
          </w:r>
        </w:p>
        <w:p w14:paraId="484311FF" w14:textId="6F2D53F0" w:rsidR="00B31835" w:rsidRPr="00B31835" w:rsidRDefault="00B31835" w:rsidP="00B31835">
          <w:pPr>
            <w:ind w:firstLine="0"/>
          </w:pPr>
          <w:r>
            <w:tab/>
          </w:r>
          <w:r>
            <w:tab/>
          </w:r>
          <w:r>
            <w:tab/>
          </w:r>
          <w:r w:rsidRPr="00B31835">
            <w:t>7.1.1 Landing Page</w:t>
          </w:r>
          <w:r w:rsidR="00D018C5">
            <w:ptab w:relativeTo="margin" w:alignment="right" w:leader="dot"/>
          </w:r>
          <w:r w:rsidR="00B842FB">
            <w:t>8</w:t>
          </w:r>
        </w:p>
        <w:p w14:paraId="50164737" w14:textId="69E36852" w:rsidR="00B31835" w:rsidRDefault="00B31835" w:rsidP="00B31835">
          <w:pPr>
            <w:ind w:left="1440"/>
          </w:pPr>
          <w:r w:rsidRPr="00B31835">
            <w:t>7.1.2 New Account Sign up</w:t>
          </w:r>
          <w:r w:rsidR="00D018C5">
            <w:ptab w:relativeTo="margin" w:alignment="right" w:leader="dot"/>
          </w:r>
          <w:r w:rsidR="00B842FB">
            <w:t>8</w:t>
          </w:r>
        </w:p>
        <w:p w14:paraId="376142C7" w14:textId="5111CB87" w:rsidR="00021CEF" w:rsidRPr="00B31835" w:rsidRDefault="00021CEF" w:rsidP="00B31835">
          <w:pPr>
            <w:ind w:left="1440"/>
          </w:pPr>
          <w:r>
            <w:t>7.1.3 Log-In</w:t>
          </w:r>
          <w:r>
            <w:ptab w:relativeTo="margin" w:alignment="right" w:leader="dot"/>
          </w:r>
          <w:r w:rsidR="00B842FB">
            <w:t>9</w:t>
          </w:r>
        </w:p>
        <w:p w14:paraId="01B6F22F" w14:textId="1C72C8C1" w:rsidR="00B31835" w:rsidRPr="00B31835" w:rsidRDefault="00B31835" w:rsidP="00B31835">
          <w:pPr>
            <w:ind w:left="1440"/>
          </w:pPr>
          <w:r w:rsidRPr="00B31835">
            <w:t>7.1.3 Create New Ticket</w:t>
          </w:r>
          <w:r w:rsidR="00D018C5">
            <w:ptab w:relativeTo="margin" w:alignment="right" w:leader="dot"/>
          </w:r>
          <w:r w:rsidR="00B842FB">
            <w:t>9</w:t>
          </w:r>
        </w:p>
        <w:p w14:paraId="55297C15" w14:textId="1BC95E80" w:rsidR="00B31835" w:rsidRDefault="00B31835" w:rsidP="00B31835">
          <w:pPr>
            <w:ind w:left="1440"/>
          </w:pPr>
          <w:r w:rsidRPr="00B31835">
            <w:t xml:space="preserve">7.1.4 </w:t>
          </w:r>
          <w:r w:rsidR="007004DF">
            <w:rPr>
              <w:noProof/>
            </w:rPr>
            <w:t xml:space="preserve">Admin </w:t>
          </w:r>
          <w:r w:rsidRPr="00B31835">
            <w:t>Main Page</w:t>
          </w:r>
          <w:r w:rsidR="00D018C5">
            <w:ptab w:relativeTo="margin" w:alignment="right" w:leader="dot"/>
          </w:r>
          <w:r w:rsidR="00B97D62">
            <w:t>10</w:t>
          </w:r>
        </w:p>
        <w:p w14:paraId="5A98ED98" w14:textId="47EE2B68" w:rsidR="00774CD3" w:rsidRDefault="00774CD3" w:rsidP="00B31835">
          <w:pPr>
            <w:ind w:left="1440"/>
          </w:pPr>
          <w:r w:rsidRPr="00774CD3">
            <w:t>7.1.5 Ticket Main Page</w:t>
          </w:r>
          <w:r>
            <w:ptab w:relativeTo="margin" w:alignment="right" w:leader="dot"/>
          </w:r>
          <w:r w:rsidR="00B97D62">
            <w:t>10</w:t>
          </w:r>
        </w:p>
        <w:p w14:paraId="5E3A0709" w14:textId="523547FD" w:rsidR="00B31835" w:rsidRPr="00B31835" w:rsidRDefault="00B31835" w:rsidP="00B31835">
          <w:pPr>
            <w:spacing w:line="360" w:lineRule="auto"/>
          </w:pPr>
          <w:r>
            <w:lastRenderedPageBreak/>
            <w:tab/>
          </w:r>
          <w:r w:rsidRPr="00B31835">
            <w:t>7.2 UML Use Case</w:t>
          </w:r>
          <w:r w:rsidR="00D018C5">
            <w:ptab w:relativeTo="margin" w:alignment="right" w:leader="dot"/>
          </w:r>
          <w:r w:rsidR="00B842FB">
            <w:t>11</w:t>
          </w:r>
        </w:p>
        <w:p w14:paraId="59F3C2C8" w14:textId="77777777" w:rsidR="00472B53" w:rsidRDefault="00B31835" w:rsidP="00B31835">
          <w:pPr>
            <w:spacing w:line="360" w:lineRule="auto"/>
            <w:ind w:left="720"/>
          </w:pPr>
          <w:r w:rsidRPr="00B31835">
            <w:t>7.3 UML Sequence – login</w:t>
          </w:r>
          <w:r w:rsidR="00D018C5">
            <w:ptab w:relativeTo="margin" w:alignment="right" w:leader="dot"/>
          </w:r>
          <w:r w:rsidR="00B842FB">
            <w:t>11</w:t>
          </w:r>
        </w:p>
        <w:p w14:paraId="7EF0C29E" w14:textId="77777777" w:rsidR="00472B53" w:rsidRDefault="00472B53" w:rsidP="00B31835">
          <w:pPr>
            <w:spacing w:line="360" w:lineRule="auto"/>
            <w:ind w:left="720"/>
          </w:pPr>
          <w:r w:rsidRPr="00472B53">
            <w:t>7.4 UML Class Diagram</w:t>
          </w:r>
          <w:r>
            <w:ptab w:relativeTo="margin" w:alignment="right" w:leader="dot"/>
          </w:r>
          <w:r>
            <w:t>12</w:t>
          </w:r>
        </w:p>
        <w:p w14:paraId="744CB3B5" w14:textId="6C99803C" w:rsidR="00EA0A43" w:rsidRPr="00B31835" w:rsidRDefault="00472B53" w:rsidP="00B31835">
          <w:pPr>
            <w:spacing w:line="360" w:lineRule="auto"/>
            <w:ind w:left="720"/>
          </w:pPr>
          <w:r w:rsidRPr="00472B53">
            <w:t>7.5 Entity Relationship Diagram</w:t>
          </w:r>
          <w:r>
            <w:ptab w:relativeTo="margin" w:alignment="right" w:leader="dot"/>
          </w:r>
          <w:r>
            <w:t>12</w:t>
          </w:r>
        </w:p>
      </w:sdtContent>
    </w:sdt>
    <w:p w14:paraId="74A2BDCD" w14:textId="15593618" w:rsidR="00E81978" w:rsidRDefault="00E81978">
      <w:pPr>
        <w:pStyle w:val="SectionTitle"/>
      </w:pPr>
    </w:p>
    <w:p w14:paraId="646B4485" w14:textId="77777777" w:rsidR="00672F9D" w:rsidRPr="00672F9D" w:rsidRDefault="00672F9D" w:rsidP="00672F9D">
      <w:pPr>
        <w:keepNext/>
        <w:keepLines/>
        <w:spacing w:before="120" w:after="240" w:line="240" w:lineRule="atLeast"/>
        <w:ind w:firstLine="0"/>
        <w:rPr>
          <w:rFonts w:ascii="Times" w:eastAsia="Times New Roman" w:hAnsi="Times" w:cs="Times New Roman"/>
          <w:b/>
          <w:kern w:val="0"/>
          <w:sz w:val="36"/>
          <w:szCs w:val="20"/>
          <w:lang w:eastAsia="en-US"/>
        </w:rPr>
      </w:pPr>
      <w:r w:rsidRPr="00672F9D">
        <w:rPr>
          <w:rFonts w:ascii="Times" w:eastAsia="Times New Roman" w:hAnsi="Times" w:cs="Times New Roman"/>
          <w:b/>
          <w:kern w:val="0"/>
          <w:sz w:val="36"/>
          <w:szCs w:val="20"/>
          <w:lang w:eastAsia="en-US"/>
        </w:rP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72F9D" w:rsidRPr="00672F9D" w14:paraId="6D47A217" w14:textId="77777777" w:rsidTr="00FA45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2308C7E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</w:pPr>
            <w:r w:rsidRPr="00672F9D"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B8A8003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</w:pPr>
            <w:r w:rsidRPr="00672F9D"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B5DBC73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</w:pPr>
            <w:r w:rsidRPr="00672F9D"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6134B96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</w:pPr>
            <w:r w:rsidRPr="00672F9D">
              <w:rPr>
                <w:rFonts w:ascii="Times" w:eastAsia="Times New Roman" w:hAnsi="Times" w:cs="Times New Roman"/>
                <w:b/>
                <w:kern w:val="0"/>
                <w:szCs w:val="20"/>
                <w:lang w:eastAsia="en-US"/>
              </w:rPr>
              <w:t>Version</w:t>
            </w:r>
          </w:p>
        </w:tc>
      </w:tr>
      <w:tr w:rsidR="00672F9D" w:rsidRPr="00672F9D" w14:paraId="79DEDD3A" w14:textId="77777777" w:rsidTr="00FA45B1">
        <w:tc>
          <w:tcPr>
            <w:tcW w:w="2160" w:type="dxa"/>
            <w:tcBorders>
              <w:top w:val="nil"/>
            </w:tcBorders>
          </w:tcPr>
          <w:p w14:paraId="70223C12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6C677825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58791C26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3939CF9F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</w:tr>
      <w:tr w:rsidR="00672F9D" w:rsidRPr="00672F9D" w14:paraId="57E7F2E1" w14:textId="77777777" w:rsidTr="00FA45B1">
        <w:tc>
          <w:tcPr>
            <w:tcW w:w="2160" w:type="dxa"/>
            <w:tcBorders>
              <w:bottom w:val="single" w:sz="12" w:space="0" w:color="auto"/>
            </w:tcBorders>
          </w:tcPr>
          <w:p w14:paraId="75D9EB6F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29FAC8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986B56F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FEB1094" w14:textId="77777777" w:rsidR="00672F9D" w:rsidRPr="00672F9D" w:rsidRDefault="00672F9D" w:rsidP="00672F9D">
            <w:pPr>
              <w:spacing w:before="40" w:after="40" w:line="240" w:lineRule="exact"/>
              <w:ind w:firstLine="0"/>
              <w:rPr>
                <w:rFonts w:ascii="Times" w:eastAsia="Times New Roman" w:hAnsi="Times" w:cs="Times New Roman"/>
                <w:kern w:val="0"/>
                <w:szCs w:val="20"/>
                <w:lang w:eastAsia="en-US"/>
              </w:rPr>
            </w:pPr>
          </w:p>
        </w:tc>
      </w:tr>
    </w:tbl>
    <w:p w14:paraId="71D6BD84" w14:textId="006981BE" w:rsidR="00672F9D" w:rsidRDefault="00672F9D" w:rsidP="00672F9D">
      <w:pPr>
        <w:pStyle w:val="TOCEntry"/>
      </w:pPr>
    </w:p>
    <w:p w14:paraId="27B6655D" w14:textId="38DA763D" w:rsidR="00873167" w:rsidRDefault="00873167" w:rsidP="00AE6485">
      <w:pPr>
        <w:pStyle w:val="TOCEntry"/>
        <w:numPr>
          <w:ilvl w:val="0"/>
          <w:numId w:val="16"/>
        </w:numPr>
      </w:pPr>
      <w:bookmarkStart w:id="0" w:name="_Hlk95480907"/>
      <w:r>
        <w:t>Introduction</w:t>
      </w:r>
    </w:p>
    <w:p w14:paraId="22F5B5A2" w14:textId="7110F45B" w:rsidR="005D6199" w:rsidRDefault="00873167" w:rsidP="005D6199">
      <w:pPr>
        <w:pStyle w:val="TOCEntry"/>
        <w:numPr>
          <w:ilvl w:val="1"/>
          <w:numId w:val="16"/>
        </w:numPr>
      </w:pPr>
      <w:r>
        <w:t>Document Conventions</w:t>
      </w:r>
    </w:p>
    <w:p w14:paraId="7D188810" w14:textId="77777777" w:rsidR="005D6199" w:rsidRDefault="005D6199" w:rsidP="005D6199">
      <w:pPr>
        <w:pStyle w:val="template"/>
        <w:ind w:left="360"/>
        <w:rPr>
          <w:i w:val="0"/>
          <w:iCs/>
        </w:rPr>
      </w:pPr>
      <w:r w:rsidRPr="00D94909">
        <w:rPr>
          <w:i w:val="0"/>
          <w:iCs/>
        </w:rPr>
        <w:t>None currently</w:t>
      </w:r>
    </w:p>
    <w:p w14:paraId="287B3892" w14:textId="678103B1" w:rsidR="00873167" w:rsidRDefault="00873167" w:rsidP="00873167">
      <w:pPr>
        <w:pStyle w:val="TOCEntry"/>
        <w:numPr>
          <w:ilvl w:val="1"/>
          <w:numId w:val="16"/>
        </w:numPr>
      </w:pPr>
      <w:r>
        <w:t>Project Perspective</w:t>
      </w:r>
    </w:p>
    <w:p w14:paraId="5B779A94" w14:textId="47714F18" w:rsidR="005D6199" w:rsidRPr="005D6199" w:rsidRDefault="005D6199" w:rsidP="005D6199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>This project will be one part of a larger or multiple projects made by the students at Centralia College. This is the initial tool/program, with the potential for expansion of more tools/software in the future. This application will be all Web-based.</w:t>
      </w:r>
    </w:p>
    <w:p w14:paraId="6E152AF4" w14:textId="1673CE35" w:rsidR="00873167" w:rsidRDefault="00873167" w:rsidP="00873167">
      <w:pPr>
        <w:pStyle w:val="TOCEntry"/>
        <w:numPr>
          <w:ilvl w:val="1"/>
          <w:numId w:val="16"/>
        </w:numPr>
      </w:pPr>
      <w:r>
        <w:t xml:space="preserve">Scope </w:t>
      </w:r>
    </w:p>
    <w:p w14:paraId="73BA8597" w14:textId="33702A1F" w:rsidR="005D6199" w:rsidRPr="005D6199" w:rsidRDefault="00774CD3" w:rsidP="005D6199">
      <w:pPr>
        <w:pStyle w:val="TOCEntry"/>
        <w:ind w:left="360"/>
        <w:rPr>
          <w:rFonts w:ascii="Arial" w:hAnsi="Arial"/>
          <w:b w:val="0"/>
          <w:iCs/>
          <w:sz w:val="22"/>
        </w:rPr>
      </w:pPr>
      <w:r w:rsidRPr="00774CD3">
        <w:rPr>
          <w:rFonts w:ascii="Arial" w:hAnsi="Arial"/>
          <w:b w:val="0"/>
          <w:iCs/>
          <w:sz w:val="22"/>
        </w:rPr>
        <w:t>This project's scope is a web-based application that provides software developers specifically students</w:t>
      </w:r>
      <w:r w:rsidR="005D6199" w:rsidRPr="005D6199">
        <w:rPr>
          <w:rFonts w:ascii="Arial" w:hAnsi="Arial"/>
          <w:b w:val="0"/>
          <w:iCs/>
          <w:sz w:val="22"/>
        </w:rPr>
        <w:t xml:space="preserve"> at Centralia College with development tools to work with. This part of the application will focus on reporting bugs or issues in </w:t>
      </w:r>
      <w:r>
        <w:rPr>
          <w:rFonts w:ascii="Arial" w:hAnsi="Arial"/>
          <w:b w:val="0"/>
          <w:iCs/>
          <w:sz w:val="22"/>
        </w:rPr>
        <w:t xml:space="preserve">the </w:t>
      </w:r>
      <w:r w:rsidR="005D6199" w:rsidRPr="005D6199">
        <w:rPr>
          <w:rFonts w:ascii="Arial" w:hAnsi="Arial"/>
          <w:b w:val="0"/>
          <w:iCs/>
          <w:sz w:val="22"/>
        </w:rPr>
        <w:t xml:space="preserve">software that is being developed. The new application will focus on individual user accounts, </w:t>
      </w:r>
      <w:r>
        <w:rPr>
          <w:rFonts w:ascii="Arial" w:hAnsi="Arial"/>
          <w:b w:val="0"/>
          <w:iCs/>
          <w:sz w:val="22"/>
        </w:rPr>
        <w:t xml:space="preserve">the </w:t>
      </w:r>
      <w:r w:rsidR="005D6199" w:rsidRPr="005D6199">
        <w:rPr>
          <w:rFonts w:ascii="Arial" w:hAnsi="Arial"/>
          <w:b w:val="0"/>
          <w:iCs/>
          <w:sz w:val="22"/>
        </w:rPr>
        <w:t>ability to report bugs or issues, and the ability to flag a report with the appropriate status</w:t>
      </w:r>
    </w:p>
    <w:p w14:paraId="41214277" w14:textId="2595A4DF" w:rsidR="005D6199" w:rsidRDefault="005D6199" w:rsidP="00873167">
      <w:pPr>
        <w:pStyle w:val="TOCEntry"/>
        <w:numPr>
          <w:ilvl w:val="1"/>
          <w:numId w:val="16"/>
        </w:numPr>
      </w:pPr>
      <w:r>
        <w:t>References</w:t>
      </w:r>
    </w:p>
    <w:p w14:paraId="30D2975F" w14:textId="5690E8C9" w:rsidR="005D6199" w:rsidRDefault="005D6199" w:rsidP="005D6199">
      <w:pPr>
        <w:pStyle w:val="template"/>
        <w:ind w:left="360"/>
        <w:rPr>
          <w:i w:val="0"/>
          <w:iCs/>
        </w:rPr>
      </w:pPr>
      <w:r w:rsidRPr="00E54DC4">
        <w:rPr>
          <w:b/>
          <w:bCs/>
          <w:i w:val="0"/>
          <w:iCs/>
        </w:rPr>
        <w:t>Centralia College</w:t>
      </w:r>
      <w:r>
        <w:rPr>
          <w:i w:val="0"/>
          <w:iCs/>
        </w:rPr>
        <w:t xml:space="preserve"> is located at </w:t>
      </w:r>
      <w:r w:rsidRPr="003D6396">
        <w:rPr>
          <w:i w:val="0"/>
          <w:iCs/>
        </w:rPr>
        <w:t xml:space="preserve">600 Centralia College Blvd, </w:t>
      </w:r>
      <w:r>
        <w:rPr>
          <w:i w:val="0"/>
          <w:iCs/>
        </w:rPr>
        <w:t xml:space="preserve">in the town of </w:t>
      </w:r>
      <w:r w:rsidRPr="003D6396">
        <w:rPr>
          <w:i w:val="0"/>
          <w:iCs/>
        </w:rPr>
        <w:t xml:space="preserve">Centralia, </w:t>
      </w:r>
      <w:r>
        <w:rPr>
          <w:i w:val="0"/>
          <w:iCs/>
        </w:rPr>
        <w:t xml:space="preserve">state of Washington, County of Lewis, Country of United States, </w:t>
      </w:r>
      <w:r w:rsidR="00457CD3">
        <w:rPr>
          <w:i w:val="0"/>
          <w:iCs/>
        </w:rPr>
        <w:t>Zipcode</w:t>
      </w:r>
      <w:r>
        <w:rPr>
          <w:i w:val="0"/>
          <w:iCs/>
        </w:rPr>
        <w:t xml:space="preserve"> </w:t>
      </w:r>
      <w:r w:rsidRPr="003D6396">
        <w:rPr>
          <w:i w:val="0"/>
          <w:iCs/>
        </w:rPr>
        <w:t>9853</w:t>
      </w:r>
      <w:r>
        <w:rPr>
          <w:i w:val="0"/>
          <w:iCs/>
        </w:rPr>
        <w:t xml:space="preserve">1. </w:t>
      </w:r>
    </w:p>
    <w:p w14:paraId="78E2D357" w14:textId="5C10E2D6" w:rsidR="005D6199" w:rsidRDefault="00AE3C75" w:rsidP="00AE3C75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223BF36B" w14:textId="558E9E80" w:rsidR="00AE3C75" w:rsidRPr="00AC0DFF" w:rsidRDefault="00AE3C75" w:rsidP="00AE6485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 xml:space="preserve">This is part of an ongoing project made by students at Centralia College. The Software will need to </w:t>
      </w:r>
      <w:r w:rsidR="00670956">
        <w:rPr>
          <w:i w:val="0"/>
          <w:iCs/>
        </w:rPr>
        <w:t>be</w:t>
      </w:r>
      <w:r>
        <w:rPr>
          <w:i w:val="0"/>
          <w:iCs/>
        </w:rPr>
        <w:t xml:space="preserve"> maintained by Administrators and future IT students. </w:t>
      </w:r>
    </w:p>
    <w:bookmarkEnd w:id="0"/>
    <w:p w14:paraId="319602F3" w14:textId="7BC855EB" w:rsidR="00873167" w:rsidRDefault="00873167" w:rsidP="00873167">
      <w:pPr>
        <w:ind w:firstLine="0"/>
      </w:pPr>
    </w:p>
    <w:p w14:paraId="4F95094A" w14:textId="77777777" w:rsidR="00457CD3" w:rsidRPr="00041DC4" w:rsidRDefault="00457CD3" w:rsidP="00873167">
      <w:pPr>
        <w:ind w:firstLine="0"/>
      </w:pPr>
    </w:p>
    <w:p w14:paraId="0BF791F4" w14:textId="329F4D3D" w:rsidR="00873167" w:rsidRDefault="00B62E81" w:rsidP="00B62E81">
      <w:pPr>
        <w:pStyle w:val="TOCEntry"/>
        <w:numPr>
          <w:ilvl w:val="0"/>
          <w:numId w:val="16"/>
        </w:numPr>
      </w:pPr>
      <w:bookmarkStart w:id="1" w:name="_Hlk95483974"/>
      <w:r>
        <w:lastRenderedPageBreak/>
        <w:t>Users of The Application</w:t>
      </w:r>
    </w:p>
    <w:p w14:paraId="6867FF24" w14:textId="6D3D1149" w:rsidR="00B62E81" w:rsidRDefault="00B62E81" w:rsidP="00B62E81">
      <w:pPr>
        <w:pStyle w:val="ListParagraph"/>
        <w:spacing w:line="240" w:lineRule="auto"/>
        <w:ind w:left="360"/>
      </w:pPr>
      <w:r>
        <w:t>The users of this application will be as follows:</w:t>
      </w:r>
    </w:p>
    <w:p w14:paraId="5ACD0B70" w14:textId="77777777" w:rsidR="00B62E81" w:rsidRDefault="00B62E81" w:rsidP="00B62E81">
      <w:pPr>
        <w:pStyle w:val="ListParagraph"/>
        <w:spacing w:line="240" w:lineRule="auto"/>
        <w:ind w:left="360"/>
      </w:pPr>
    </w:p>
    <w:p w14:paraId="78B40415" w14:textId="77777777" w:rsidR="00B62E81" w:rsidRDefault="00B62E81" w:rsidP="00B62E81">
      <w:pPr>
        <w:spacing w:line="240" w:lineRule="auto"/>
        <w:ind w:firstLine="0"/>
      </w:pPr>
      <w:r w:rsidRPr="00B62E81">
        <w:rPr>
          <w:b/>
          <w:bCs/>
        </w:rPr>
        <w:t>Administrators</w:t>
      </w:r>
      <w:r>
        <w:t>:</w:t>
      </w:r>
    </w:p>
    <w:p w14:paraId="7B9D0BAD" w14:textId="7C401EE1" w:rsidR="00B62E81" w:rsidRDefault="00B62E81" w:rsidP="00B62E81">
      <w:pPr>
        <w:pStyle w:val="ListParagraph"/>
        <w:spacing w:line="240" w:lineRule="auto"/>
        <w:ind w:left="360"/>
      </w:pPr>
      <w:r>
        <w:tab/>
        <w:t xml:space="preserve">Administrators </w:t>
      </w:r>
      <w:r w:rsidR="00AE3C75">
        <w:t>are professors</w:t>
      </w:r>
      <w:r>
        <w:t xml:space="preserve"> </w:t>
      </w:r>
      <w:r w:rsidR="00AE3C75">
        <w:t>of IT</w:t>
      </w:r>
      <w:r>
        <w:t xml:space="preserve"> courses (Dan and Jessie)</w:t>
      </w:r>
      <w:r w:rsidR="00A039D5">
        <w:t>, at Centralia College</w:t>
      </w:r>
      <w:r>
        <w:t xml:space="preserve">. </w:t>
      </w:r>
    </w:p>
    <w:p w14:paraId="325EB954" w14:textId="77777777" w:rsidR="00B62E81" w:rsidRDefault="00B62E81" w:rsidP="00B62E81">
      <w:pPr>
        <w:pStyle w:val="ListParagraph"/>
        <w:spacing w:line="240" w:lineRule="auto"/>
        <w:ind w:left="360"/>
      </w:pPr>
    </w:p>
    <w:p w14:paraId="52D5D964" w14:textId="77777777" w:rsidR="00B62E81" w:rsidRDefault="00B62E81" w:rsidP="00B62E81">
      <w:pPr>
        <w:spacing w:line="240" w:lineRule="auto"/>
        <w:ind w:firstLine="0"/>
      </w:pPr>
      <w:r w:rsidRPr="00B62E81">
        <w:rPr>
          <w:b/>
          <w:bCs/>
        </w:rPr>
        <w:t>Students</w:t>
      </w:r>
      <w:r>
        <w:t xml:space="preserve">: </w:t>
      </w:r>
    </w:p>
    <w:p w14:paraId="372174C7" w14:textId="77777777" w:rsidR="00E1396D" w:rsidRDefault="00B62E81" w:rsidP="00A039D5">
      <w:pPr>
        <w:pStyle w:val="ListParagraph"/>
        <w:spacing w:line="240" w:lineRule="auto"/>
        <w:ind w:left="360" w:firstLine="360"/>
      </w:pPr>
      <w:r>
        <w:t xml:space="preserve">Students at Centralia College enrolled in an IT course. </w:t>
      </w:r>
      <w:r w:rsidR="00670956">
        <w:t>The student</w:t>
      </w:r>
      <w:r>
        <w:t xml:space="preserve"> will be split up into three separate categories. Student Users, Student technicians, and student Development teams. </w:t>
      </w:r>
    </w:p>
    <w:p w14:paraId="7101C0BE" w14:textId="45C965F5" w:rsidR="00B62E81" w:rsidRDefault="00B62E81" w:rsidP="00A039D5">
      <w:pPr>
        <w:pStyle w:val="ListParagraph"/>
        <w:spacing w:line="240" w:lineRule="auto"/>
        <w:ind w:left="360" w:firstLine="360"/>
      </w:pPr>
      <w:r w:rsidRPr="003A6BC3">
        <w:t xml:space="preserve">There will be several different student development teams working on this project. </w:t>
      </w:r>
      <w:r w:rsidR="00E1396D" w:rsidRPr="003A6BC3">
        <w:t>S</w:t>
      </w:r>
      <w:r w:rsidRPr="003A6BC3">
        <w:t xml:space="preserve">tudents will be working on developing the application, building the application, and could potentially fix the issues or bugs. This program is also being made for students by students </w:t>
      </w:r>
    </w:p>
    <w:p w14:paraId="6B4C3D0B" w14:textId="77777777" w:rsidR="00B62E81" w:rsidRDefault="00B62E81" w:rsidP="00B62E81">
      <w:pPr>
        <w:pStyle w:val="ListParagraph"/>
        <w:spacing w:line="240" w:lineRule="auto"/>
        <w:ind w:left="360"/>
      </w:pPr>
    </w:p>
    <w:p w14:paraId="66CED14B" w14:textId="77777777" w:rsidR="00B62E81" w:rsidRDefault="00B62E81" w:rsidP="00B62E81">
      <w:pPr>
        <w:spacing w:line="240" w:lineRule="auto"/>
        <w:ind w:firstLine="360"/>
      </w:pPr>
      <w:r w:rsidRPr="00B62E81">
        <w:rPr>
          <w:b/>
          <w:bCs/>
        </w:rPr>
        <w:t>Student Users</w:t>
      </w:r>
      <w:r>
        <w:t xml:space="preserve">: </w:t>
      </w:r>
    </w:p>
    <w:p w14:paraId="274025A8" w14:textId="294B2DC1" w:rsidR="00B62E81" w:rsidRDefault="00693FAC" w:rsidP="00B62E81">
      <w:pPr>
        <w:pStyle w:val="ListParagraph"/>
        <w:spacing w:line="240" w:lineRule="auto"/>
        <w:ind w:left="360"/>
      </w:pPr>
      <w:r>
        <w:t>U</w:t>
      </w:r>
      <w:r w:rsidR="00B62E81">
        <w:t>sers that will be reporting issues.</w:t>
      </w:r>
    </w:p>
    <w:p w14:paraId="7B7CB1CD" w14:textId="77777777" w:rsidR="00B62E81" w:rsidRDefault="00B62E81" w:rsidP="00B62E81">
      <w:pPr>
        <w:pStyle w:val="ListParagraph"/>
        <w:spacing w:line="240" w:lineRule="auto"/>
        <w:ind w:left="360"/>
      </w:pPr>
    </w:p>
    <w:p w14:paraId="5FBF4F2A" w14:textId="77777777" w:rsidR="00B62E81" w:rsidRPr="00B62E81" w:rsidRDefault="00B62E81" w:rsidP="00B62E81">
      <w:pPr>
        <w:spacing w:line="240" w:lineRule="auto"/>
        <w:ind w:firstLine="360"/>
        <w:rPr>
          <w:b/>
          <w:bCs/>
        </w:rPr>
      </w:pPr>
      <w:r w:rsidRPr="00B62E81">
        <w:rPr>
          <w:b/>
          <w:bCs/>
        </w:rPr>
        <w:t>Student Technicians:</w:t>
      </w:r>
    </w:p>
    <w:p w14:paraId="494CDADE" w14:textId="79BE0DB0" w:rsidR="00B62E81" w:rsidRDefault="00B62E81" w:rsidP="00B62E81">
      <w:pPr>
        <w:pStyle w:val="ListParagraph"/>
        <w:spacing w:line="240" w:lineRule="auto"/>
        <w:ind w:left="360"/>
      </w:pPr>
      <w:r>
        <w:t>Technicians will be the students working on the issues that are reported.</w:t>
      </w:r>
    </w:p>
    <w:p w14:paraId="0B2021D6" w14:textId="77777777" w:rsidR="00B62E81" w:rsidRDefault="00B62E81" w:rsidP="00B62E81">
      <w:pPr>
        <w:pStyle w:val="ListParagraph"/>
        <w:spacing w:line="240" w:lineRule="auto"/>
        <w:ind w:left="360"/>
      </w:pPr>
    </w:p>
    <w:p w14:paraId="4688FB75" w14:textId="77777777" w:rsidR="00B62E81" w:rsidRPr="00B62E81" w:rsidRDefault="00B62E81" w:rsidP="00B62E81">
      <w:pPr>
        <w:spacing w:line="240" w:lineRule="auto"/>
        <w:ind w:firstLine="360"/>
        <w:rPr>
          <w:b/>
          <w:bCs/>
        </w:rPr>
      </w:pPr>
      <w:r w:rsidRPr="00B62E81">
        <w:rPr>
          <w:b/>
          <w:bCs/>
        </w:rPr>
        <w:t xml:space="preserve">Student Development Teams: </w:t>
      </w:r>
    </w:p>
    <w:p w14:paraId="10239398" w14:textId="0693A381" w:rsidR="00B62E81" w:rsidRDefault="00B62E81" w:rsidP="00B62E81">
      <w:pPr>
        <w:pStyle w:val="ListParagraph"/>
        <w:spacing w:line="240" w:lineRule="auto"/>
        <w:ind w:left="360"/>
      </w:pPr>
      <w:r>
        <w:t>Student development teams will be the main developers on this project.</w:t>
      </w:r>
    </w:p>
    <w:p w14:paraId="054EB93E" w14:textId="77777777" w:rsidR="00B62E81" w:rsidRDefault="00B62E81" w:rsidP="00B62E81">
      <w:pPr>
        <w:pStyle w:val="TOCEntry"/>
        <w:ind w:left="360"/>
      </w:pPr>
    </w:p>
    <w:p w14:paraId="1AD9F48D" w14:textId="40011765" w:rsidR="00873167" w:rsidRDefault="00A039D5" w:rsidP="00A039D5">
      <w:pPr>
        <w:pStyle w:val="TOCEntry"/>
        <w:numPr>
          <w:ilvl w:val="0"/>
          <w:numId w:val="16"/>
        </w:numPr>
      </w:pPr>
      <w:r>
        <w:t>Application Functions</w:t>
      </w:r>
    </w:p>
    <w:p w14:paraId="6D6A5603" w14:textId="77777777" w:rsidR="00A039D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2372AEBF" w14:textId="6C549C69" w:rsidR="00A039D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 xml:space="preserve">Ability for a user to create a new ticket with </w:t>
      </w:r>
      <w:r w:rsidR="00774CD3">
        <w:rPr>
          <w:i w:val="0"/>
          <w:iCs/>
        </w:rPr>
        <w:t xml:space="preserve">an </w:t>
      </w:r>
      <w:r>
        <w:rPr>
          <w:i w:val="0"/>
          <w:iCs/>
        </w:rPr>
        <w:t>issue or bug.</w:t>
      </w:r>
    </w:p>
    <w:p w14:paraId="01A6A065" w14:textId="77777777" w:rsidR="00A039D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Ability to track and comment on issues.</w:t>
      </w:r>
    </w:p>
    <w:p w14:paraId="7063EF59" w14:textId="186F9853" w:rsidR="00A039D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 xml:space="preserve">Ability to assign ticket status, Open, closed, assigned to </w:t>
      </w:r>
      <w:r w:rsidR="00774CD3">
        <w:rPr>
          <w:i w:val="0"/>
          <w:iCs/>
        </w:rPr>
        <w:t xml:space="preserve">a </w:t>
      </w:r>
      <w:r>
        <w:rPr>
          <w:i w:val="0"/>
          <w:iCs/>
        </w:rPr>
        <w:t>technician.</w:t>
      </w:r>
    </w:p>
    <w:p w14:paraId="44E20D10" w14:textId="77777777" w:rsidR="00A039D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Ability to assign a resolution, fixed or not fixed.</w:t>
      </w:r>
    </w:p>
    <w:p w14:paraId="2F1BFB33" w14:textId="6A934E48" w:rsidR="00A039D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Ability to assign issue type</w:t>
      </w:r>
      <w:r w:rsidR="00AE3C75">
        <w:rPr>
          <w:i w:val="0"/>
          <w:iCs/>
        </w:rPr>
        <w:t>, bug</w:t>
      </w:r>
      <w:r w:rsidR="00774CD3">
        <w:rPr>
          <w:i w:val="0"/>
          <w:iCs/>
        </w:rPr>
        <w:t>,</w:t>
      </w:r>
      <w:r w:rsidR="00AE3C75">
        <w:rPr>
          <w:i w:val="0"/>
          <w:iCs/>
        </w:rPr>
        <w:t xml:space="preserve"> or recommendation</w:t>
      </w:r>
      <w:r>
        <w:rPr>
          <w:i w:val="0"/>
          <w:iCs/>
        </w:rPr>
        <w:t>.</w:t>
      </w:r>
    </w:p>
    <w:p w14:paraId="138A329F" w14:textId="6A3ABDE1" w:rsidR="00AE3C7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 xml:space="preserve">Ability to comment </w:t>
      </w:r>
      <w:r w:rsidR="00774CD3">
        <w:rPr>
          <w:i w:val="0"/>
          <w:iCs/>
        </w:rPr>
        <w:t>on</w:t>
      </w:r>
      <w:r>
        <w:rPr>
          <w:i w:val="0"/>
          <w:iCs/>
        </w:rPr>
        <w:t xml:space="preserve"> how to replicate the issue and </w:t>
      </w:r>
      <w:r w:rsidR="00AE3C75">
        <w:rPr>
          <w:i w:val="0"/>
          <w:iCs/>
        </w:rPr>
        <w:t>l</w:t>
      </w:r>
      <w:r w:rsidRPr="00074B60">
        <w:rPr>
          <w:i w:val="0"/>
          <w:iCs/>
        </w:rPr>
        <w:t>ocation</w:t>
      </w:r>
      <w:r w:rsidR="00AE3C75">
        <w:rPr>
          <w:i w:val="0"/>
          <w:iCs/>
        </w:rPr>
        <w:t>.</w:t>
      </w:r>
    </w:p>
    <w:p w14:paraId="5F80ABF1" w14:textId="242FBB21" w:rsidR="00A039D5" w:rsidRDefault="00AE3C7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Ability</w:t>
      </w:r>
      <w:r w:rsidR="00A039D5" w:rsidRPr="00074B60">
        <w:rPr>
          <w:i w:val="0"/>
          <w:iCs/>
        </w:rPr>
        <w:t xml:space="preserve"> to assign a technician to the ticket.</w:t>
      </w:r>
      <w:r w:rsidRPr="00AE3C75">
        <w:rPr>
          <w:i w:val="0"/>
          <w:iCs/>
        </w:rPr>
        <w:t xml:space="preserve"> </w:t>
      </w:r>
    </w:p>
    <w:p w14:paraId="66512347" w14:textId="591A9DB5" w:rsidR="00A039D5" w:rsidRDefault="00A039D5" w:rsidP="00A039D5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 xml:space="preserve">Ability to track time on the ticket, date opened, date closed, hours estimated to complete, and actual hours </w:t>
      </w:r>
      <w:r w:rsidR="00774CD3">
        <w:rPr>
          <w:i w:val="0"/>
          <w:iCs/>
        </w:rPr>
        <w:t>are taken</w:t>
      </w:r>
      <w:r>
        <w:rPr>
          <w:i w:val="0"/>
          <w:iCs/>
        </w:rPr>
        <w:t xml:space="preserve"> to complete.</w:t>
      </w:r>
    </w:p>
    <w:p w14:paraId="5731B1E5" w14:textId="1C5FF4FA" w:rsidR="001841A3" w:rsidRDefault="00A039D5" w:rsidP="00361F64">
      <w:pPr>
        <w:pStyle w:val="template"/>
        <w:numPr>
          <w:ilvl w:val="0"/>
          <w:numId w:val="19"/>
        </w:numPr>
        <w:rPr>
          <w:i w:val="0"/>
          <w:iCs/>
        </w:rPr>
      </w:pPr>
      <w:r w:rsidRPr="00FC3952">
        <w:rPr>
          <w:i w:val="0"/>
          <w:iCs/>
        </w:rPr>
        <w:t>Ability to assign priority, and priority queue.</w:t>
      </w:r>
    </w:p>
    <w:p w14:paraId="2845DC76" w14:textId="77777777" w:rsidR="00574867" w:rsidRPr="00FC3952" w:rsidRDefault="00574867" w:rsidP="00574867">
      <w:pPr>
        <w:pStyle w:val="template"/>
        <w:ind w:left="720"/>
        <w:rPr>
          <w:i w:val="0"/>
          <w:iCs/>
        </w:rPr>
      </w:pPr>
    </w:p>
    <w:p w14:paraId="01356C43" w14:textId="2EF51ACF" w:rsidR="00FC3952" w:rsidRDefault="00FC3952" w:rsidP="00693FAC">
      <w:pPr>
        <w:pStyle w:val="TOCEntry"/>
        <w:numPr>
          <w:ilvl w:val="0"/>
          <w:numId w:val="16"/>
        </w:numPr>
      </w:pPr>
      <w:r w:rsidRPr="00FC3952">
        <w:t>Technology Requirements</w:t>
      </w:r>
    </w:p>
    <w:p w14:paraId="62656100" w14:textId="3A847E54" w:rsidR="000A777D" w:rsidRDefault="000A777D" w:rsidP="000A777D">
      <w:pPr>
        <w:pStyle w:val="Heading2"/>
        <w:spacing w:line="240" w:lineRule="auto"/>
        <w:ind w:firstLine="360"/>
      </w:pPr>
      <w:r>
        <w:t>4.1 Operating Environment</w:t>
      </w:r>
    </w:p>
    <w:bookmarkEnd w:id="1"/>
    <w:p w14:paraId="66473A0E" w14:textId="305071FB" w:rsidR="000A777D" w:rsidRPr="003E5804" w:rsidRDefault="00774CD3" w:rsidP="000A777D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>The operating</w:t>
      </w:r>
      <w:r w:rsidR="000A777D">
        <w:rPr>
          <w:i w:val="0"/>
          <w:iCs/>
        </w:rPr>
        <w:t xml:space="preserve"> environment will preferably be hosted on a campus server, with an </w:t>
      </w:r>
      <w:r>
        <w:rPr>
          <w:i w:val="0"/>
          <w:iCs/>
        </w:rPr>
        <w:t>object-orientated</w:t>
      </w:r>
      <w:r w:rsidR="000A777D">
        <w:rPr>
          <w:i w:val="0"/>
          <w:iCs/>
        </w:rPr>
        <w:t xml:space="preserve"> software language such as asp.Net.  It could require a Linux server.</w:t>
      </w:r>
    </w:p>
    <w:p w14:paraId="03596822" w14:textId="77777777" w:rsidR="006E0FD5" w:rsidRPr="006E0FD5" w:rsidRDefault="006E0FD5" w:rsidP="00693FAC">
      <w:pPr>
        <w:pStyle w:val="template"/>
      </w:pPr>
      <w:bookmarkStart w:id="2" w:name="_Toc439994687"/>
      <w:bookmarkStart w:id="3" w:name="_Toc441230991"/>
      <w:bookmarkStart w:id="4" w:name="_Hlk95484252"/>
    </w:p>
    <w:p w14:paraId="69FCA209" w14:textId="069B4EA5" w:rsidR="006E0FD5" w:rsidRPr="00693FAC" w:rsidRDefault="006E0FD5" w:rsidP="00693FAC">
      <w:pPr>
        <w:pStyle w:val="Heading1"/>
        <w:numPr>
          <w:ilvl w:val="0"/>
          <w:numId w:val="16"/>
        </w:numPr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lastRenderedPageBreak/>
        <w:t>System Features</w:t>
      </w:r>
      <w:bookmarkEnd w:id="2"/>
      <w:bookmarkEnd w:id="3"/>
    </w:p>
    <w:p w14:paraId="5BA2A7AC" w14:textId="41A41486" w:rsidR="006E0FD5" w:rsidRDefault="00693FAC" w:rsidP="006E0FD5">
      <w:pPr>
        <w:pStyle w:val="Heading2"/>
        <w:ind w:firstLine="634"/>
      </w:pPr>
      <w:r>
        <w:t>5</w:t>
      </w:r>
      <w:r w:rsidR="006E0FD5">
        <w:t>.1 Authentication</w:t>
      </w:r>
    </w:p>
    <w:p w14:paraId="0A0761F5" w14:textId="70A159E5" w:rsidR="006E0FD5" w:rsidRDefault="00693FAC" w:rsidP="006E0FD5">
      <w:pPr>
        <w:pStyle w:val="level4"/>
      </w:pPr>
      <w:r>
        <w:t>5</w:t>
      </w:r>
      <w:r w:rsidR="006E0FD5">
        <w:t>.1.1</w:t>
      </w:r>
      <w:r w:rsidR="006E0FD5">
        <w:tab/>
        <w:t>High Priority: security requirements</w:t>
      </w:r>
    </w:p>
    <w:p w14:paraId="584599C4" w14:textId="2C62FD57" w:rsidR="006E0FD5" w:rsidRPr="00E0527F" w:rsidRDefault="006E0FD5" w:rsidP="006E0FD5">
      <w:pPr>
        <w:pStyle w:val="level3text"/>
        <w:numPr>
          <w:ilvl w:val="0"/>
          <w:numId w:val="22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for </w:t>
      </w:r>
      <w:r w:rsidR="00774CD3">
        <w:rPr>
          <w:i w:val="0"/>
          <w:iCs/>
        </w:rPr>
        <w:t>login</w:t>
      </w:r>
      <w:r>
        <w:rPr>
          <w:i w:val="0"/>
          <w:iCs/>
        </w:rPr>
        <w:t>.</w:t>
      </w:r>
    </w:p>
    <w:p w14:paraId="0128E307" w14:textId="7A6E6554" w:rsidR="006E0FD5" w:rsidRDefault="00693FAC" w:rsidP="006E0FD5">
      <w:pPr>
        <w:pStyle w:val="level4"/>
      </w:pPr>
      <w:r>
        <w:t>5</w:t>
      </w:r>
      <w:r w:rsidR="006E0FD5">
        <w:t>.1.2</w:t>
      </w:r>
      <w:r w:rsidR="006E0FD5">
        <w:tab/>
      </w:r>
      <w:r w:rsidR="00AB351E">
        <w:t>C</w:t>
      </w:r>
      <w:r w:rsidR="00AB351E" w:rsidRPr="00AB351E">
        <w:t>haracteristics</w:t>
      </w:r>
    </w:p>
    <w:p w14:paraId="189A2976" w14:textId="77777777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6D3543E5" w14:textId="7A5DCAFC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 w:rsidR="00774CD3"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</w:p>
    <w:p w14:paraId="2F7A9E18" w14:textId="7213C6FF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 w:rsidR="00774CD3"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0E0FBE30" w14:textId="77777777" w:rsidR="006E0FD5" w:rsidRDefault="006E0FD5" w:rsidP="006E0FD5">
      <w:pPr>
        <w:pStyle w:val="requirement"/>
        <w:ind w:left="0" w:firstLine="0"/>
      </w:pPr>
      <w:r>
        <w:tab/>
      </w:r>
    </w:p>
    <w:p w14:paraId="0CFFE526" w14:textId="3E1BF45E" w:rsidR="006E0FD5" w:rsidRDefault="00693FAC" w:rsidP="006E0FD5">
      <w:pPr>
        <w:pStyle w:val="Heading2"/>
        <w:ind w:firstLine="634"/>
      </w:pPr>
      <w:r>
        <w:t>5</w:t>
      </w:r>
      <w:r w:rsidR="006E0FD5">
        <w:t>.2</w:t>
      </w:r>
      <w:r w:rsidR="0091122C">
        <w:t xml:space="preserve"> </w:t>
      </w:r>
      <w:r w:rsidR="006E0FD5">
        <w:t>Create and Edit a new ticket</w:t>
      </w:r>
    </w:p>
    <w:p w14:paraId="50068EA3" w14:textId="681BB09B" w:rsidR="006E0FD5" w:rsidRDefault="00693FAC" w:rsidP="006E0FD5">
      <w:pPr>
        <w:pStyle w:val="level4"/>
      </w:pPr>
      <w:r>
        <w:t>5</w:t>
      </w:r>
      <w:r w:rsidR="006E0FD5">
        <w:t>.2.1</w:t>
      </w:r>
      <w:r w:rsidR="006E0FD5">
        <w:tab/>
        <w:t>High Priority: security requirements</w:t>
      </w:r>
    </w:p>
    <w:p w14:paraId="269AE705" w14:textId="77777777" w:rsidR="006E0FD5" w:rsidRPr="00E0527F" w:rsidRDefault="006E0FD5" w:rsidP="006E0FD5">
      <w:pPr>
        <w:pStyle w:val="level3text"/>
        <w:numPr>
          <w:ilvl w:val="0"/>
          <w:numId w:val="23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1F9D828F" w14:textId="7FE4C017" w:rsidR="006E0FD5" w:rsidRDefault="00693FAC" w:rsidP="006E0FD5">
      <w:pPr>
        <w:pStyle w:val="level4"/>
      </w:pPr>
      <w:r>
        <w:t>5</w:t>
      </w:r>
      <w:r w:rsidR="006E0FD5">
        <w:t>.2.2</w:t>
      </w:r>
      <w:r w:rsidR="006E0FD5">
        <w:tab/>
      </w:r>
      <w:r w:rsidR="00AB351E">
        <w:t>C</w:t>
      </w:r>
      <w:r w:rsidR="00AB351E" w:rsidRPr="00AB351E">
        <w:t>haracteristics</w:t>
      </w:r>
    </w:p>
    <w:p w14:paraId="78A67652" w14:textId="2BF2888A" w:rsidR="006E0FD5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 w:rsidR="00774CD3">
        <w:rPr>
          <w:i w:val="0"/>
          <w:iCs/>
        </w:rPr>
        <w:t xml:space="preserve">a </w:t>
      </w:r>
      <w:r w:rsidRPr="006627AC">
        <w:rPr>
          <w:i w:val="0"/>
          <w:iCs/>
        </w:rPr>
        <w:t>new ticket</w:t>
      </w:r>
    </w:p>
    <w:p w14:paraId="251627D8" w14:textId="36AA194B" w:rsidR="006E0FD5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>
        <w:rPr>
          <w:i w:val="0"/>
          <w:iCs/>
        </w:rPr>
        <w:t xml:space="preserve">Ability to edit a ticket </w:t>
      </w:r>
      <w:r w:rsidR="00774CD3">
        <w:rPr>
          <w:i w:val="0"/>
          <w:iCs/>
        </w:rPr>
        <w:t>user-created</w:t>
      </w:r>
    </w:p>
    <w:p w14:paraId="5E034D47" w14:textId="77777777" w:rsidR="006E0FD5" w:rsidRPr="006627AC" w:rsidRDefault="006E0FD5" w:rsidP="006E0FD5">
      <w:pPr>
        <w:pStyle w:val="level3text"/>
        <w:numPr>
          <w:ilvl w:val="1"/>
          <w:numId w:val="21"/>
        </w:numPr>
        <w:rPr>
          <w:i w:val="0"/>
          <w:iCs/>
        </w:rPr>
      </w:pPr>
      <w:r>
        <w:rPr>
          <w:i w:val="0"/>
          <w:iCs/>
        </w:rPr>
        <w:t>Must verify that the user has ownership of the ticket</w:t>
      </w:r>
    </w:p>
    <w:p w14:paraId="3FB88565" w14:textId="77777777" w:rsidR="006E0FD5" w:rsidRPr="006627AC" w:rsidRDefault="006E0FD5" w:rsidP="006E0FD5">
      <w:pPr>
        <w:pStyle w:val="level3text"/>
        <w:ind w:left="0" w:firstLine="0"/>
        <w:rPr>
          <w:i w:val="0"/>
          <w:iCs/>
        </w:rPr>
      </w:pPr>
    </w:p>
    <w:p w14:paraId="24E23D0C" w14:textId="063C3227" w:rsidR="006E0FD5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Ability to display an error</w:t>
      </w:r>
    </w:p>
    <w:p w14:paraId="4E5CA47C" w14:textId="77777777" w:rsidR="0091122C" w:rsidRPr="006627AC" w:rsidRDefault="0091122C" w:rsidP="0091122C">
      <w:pPr>
        <w:pStyle w:val="level3text"/>
        <w:ind w:left="1354" w:firstLine="0"/>
        <w:rPr>
          <w:i w:val="0"/>
          <w:iCs/>
        </w:rPr>
      </w:pPr>
    </w:p>
    <w:p w14:paraId="164CC888" w14:textId="0E01259B" w:rsidR="006E0FD5" w:rsidRDefault="00693FAC" w:rsidP="0091122C">
      <w:pPr>
        <w:pStyle w:val="Heading2"/>
        <w:ind w:firstLine="634"/>
      </w:pPr>
      <w:r>
        <w:t>5</w:t>
      </w:r>
      <w:r w:rsidR="0091122C">
        <w:t xml:space="preserve">.3 </w:t>
      </w:r>
      <w:r w:rsidR="006E0FD5">
        <w:t>Assign Status</w:t>
      </w:r>
    </w:p>
    <w:p w14:paraId="1AB5D4B6" w14:textId="3D276781" w:rsidR="006E0FD5" w:rsidRDefault="00693FAC" w:rsidP="006E0FD5">
      <w:pPr>
        <w:pStyle w:val="level4"/>
      </w:pPr>
      <w:r>
        <w:t>5</w:t>
      </w:r>
      <w:r w:rsidR="006E0FD5">
        <w:t>.3.1</w:t>
      </w:r>
      <w:r w:rsidR="006E0FD5">
        <w:tab/>
        <w:t>High Priority: security requirements</w:t>
      </w:r>
    </w:p>
    <w:p w14:paraId="4CAE12A6" w14:textId="77777777" w:rsidR="006E0FD5" w:rsidRPr="00E0527F" w:rsidRDefault="006E0FD5" w:rsidP="006E0FD5">
      <w:pPr>
        <w:pStyle w:val="level3text"/>
        <w:numPr>
          <w:ilvl w:val="0"/>
          <w:numId w:val="24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D0E3D8D" w14:textId="3AB15E48" w:rsidR="006E0FD5" w:rsidRDefault="00693FAC" w:rsidP="006E0FD5">
      <w:pPr>
        <w:pStyle w:val="level4"/>
      </w:pPr>
      <w:r>
        <w:t>5</w:t>
      </w:r>
      <w:r w:rsidR="006E0FD5">
        <w:t>.3.2</w:t>
      </w:r>
      <w:r w:rsidR="006E0FD5">
        <w:tab/>
      </w:r>
      <w:r w:rsidR="00AB351E">
        <w:t>C</w:t>
      </w:r>
      <w:r w:rsidR="00AB351E" w:rsidRPr="00AB351E">
        <w:t>haracteristics</w:t>
      </w:r>
    </w:p>
    <w:p w14:paraId="365C1C7F" w14:textId="77777777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06BDF88D" w14:textId="77777777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40F4E67B" w14:textId="77777777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0E3ACB70" w14:textId="77777777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09B377F" w14:textId="77777777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bookmarkEnd w:id="4"/>
    <w:p w14:paraId="5DACB244" w14:textId="77777777" w:rsidR="006E0FD5" w:rsidRDefault="006E0FD5" w:rsidP="006E0FD5">
      <w:pPr>
        <w:pStyle w:val="requirement"/>
      </w:pPr>
    </w:p>
    <w:p w14:paraId="453FBE36" w14:textId="491B5740" w:rsidR="006E0FD5" w:rsidRDefault="00693FAC" w:rsidP="00AC0DFF">
      <w:pPr>
        <w:pStyle w:val="Heading2"/>
        <w:ind w:firstLine="634"/>
      </w:pPr>
      <w:r>
        <w:t>5</w:t>
      </w:r>
      <w:r w:rsidR="00AC0DFF">
        <w:t xml:space="preserve">.4 </w:t>
      </w:r>
      <w:r w:rsidR="006E0FD5">
        <w:t>Time Tracking</w:t>
      </w:r>
    </w:p>
    <w:p w14:paraId="3970E4F3" w14:textId="44BE2AE4" w:rsidR="006E0FD5" w:rsidRDefault="00693FAC" w:rsidP="006E0FD5">
      <w:pPr>
        <w:pStyle w:val="level4"/>
      </w:pPr>
      <w:r>
        <w:t>5</w:t>
      </w:r>
      <w:r w:rsidR="006E0FD5">
        <w:t>.4.1</w:t>
      </w:r>
      <w:r w:rsidR="006E0FD5">
        <w:tab/>
        <w:t>High Priority: security requirements</w:t>
      </w:r>
    </w:p>
    <w:p w14:paraId="3B0C151F" w14:textId="77777777" w:rsidR="006E0FD5" w:rsidRPr="00E0527F" w:rsidRDefault="006E0FD5" w:rsidP="006E0FD5">
      <w:pPr>
        <w:pStyle w:val="level3text"/>
        <w:numPr>
          <w:ilvl w:val="0"/>
          <w:numId w:val="25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9930DBE" w14:textId="1BB8AEF0" w:rsidR="006E0FD5" w:rsidRDefault="00693FAC" w:rsidP="006E0FD5">
      <w:pPr>
        <w:pStyle w:val="level4"/>
      </w:pPr>
      <w:r>
        <w:t>5</w:t>
      </w:r>
      <w:r w:rsidR="006E0FD5">
        <w:t>.4.2</w:t>
      </w:r>
      <w:r w:rsidR="006E0FD5">
        <w:tab/>
      </w:r>
      <w:r w:rsidR="00AB351E">
        <w:t>C</w:t>
      </w:r>
      <w:r w:rsidR="00AB351E" w:rsidRPr="00AB351E">
        <w:t>haracteristics</w:t>
      </w:r>
    </w:p>
    <w:p w14:paraId="798316CC" w14:textId="5BC9E87E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 xml:space="preserve">Track Date open, </w:t>
      </w:r>
      <w:r w:rsidR="00774CD3">
        <w:rPr>
          <w:i w:val="0"/>
          <w:iCs/>
        </w:rPr>
        <w:t xml:space="preserve">the </w:t>
      </w:r>
      <w:r w:rsidRPr="006627AC">
        <w:rPr>
          <w:i w:val="0"/>
          <w:iCs/>
        </w:rPr>
        <w:t xml:space="preserve">date assigned to </w:t>
      </w:r>
      <w:r w:rsidR="00774CD3">
        <w:rPr>
          <w:i w:val="0"/>
          <w:iCs/>
        </w:rPr>
        <w:t xml:space="preserve">a </w:t>
      </w:r>
      <w:r w:rsidRPr="006627AC">
        <w:rPr>
          <w:i w:val="0"/>
          <w:iCs/>
        </w:rPr>
        <w:t>technician, date closed.</w:t>
      </w:r>
    </w:p>
    <w:p w14:paraId="350E9C14" w14:textId="721FD5F8" w:rsidR="006E0FD5" w:rsidRPr="006627AC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 xml:space="preserve">Hours estimated to complete </w:t>
      </w:r>
      <w:r w:rsidR="00774CD3">
        <w:rPr>
          <w:i w:val="0"/>
          <w:iCs/>
        </w:rPr>
        <w:t xml:space="preserve">the </w:t>
      </w:r>
      <w:r w:rsidRPr="006627AC">
        <w:rPr>
          <w:i w:val="0"/>
          <w:iCs/>
        </w:rPr>
        <w:t>ticket.</w:t>
      </w:r>
    </w:p>
    <w:p w14:paraId="0C866A6F" w14:textId="6F5E2CF5" w:rsidR="006E0FD5" w:rsidRDefault="006E0FD5" w:rsidP="006E0FD5">
      <w:pPr>
        <w:pStyle w:val="level3text"/>
        <w:numPr>
          <w:ilvl w:val="0"/>
          <w:numId w:val="21"/>
        </w:numPr>
        <w:rPr>
          <w:i w:val="0"/>
          <w:iCs/>
        </w:rPr>
      </w:pPr>
      <w:r w:rsidRPr="006627AC">
        <w:rPr>
          <w:i w:val="0"/>
          <w:iCs/>
        </w:rPr>
        <w:t>Actual hours it takes to complete ticket</w:t>
      </w:r>
    </w:p>
    <w:p w14:paraId="0AEF96E3" w14:textId="247C3AE3" w:rsidR="00693FAC" w:rsidRDefault="00693FAC" w:rsidP="00693FAC">
      <w:pPr>
        <w:pStyle w:val="level3text"/>
        <w:ind w:left="1800" w:firstLine="0"/>
        <w:rPr>
          <w:i w:val="0"/>
          <w:iCs/>
        </w:rPr>
      </w:pPr>
    </w:p>
    <w:p w14:paraId="4CEBE7B0" w14:textId="112420E2" w:rsidR="00693FAC" w:rsidRDefault="00693FAC" w:rsidP="00693FAC">
      <w:pPr>
        <w:pStyle w:val="level3text"/>
        <w:ind w:left="1800" w:firstLine="0"/>
        <w:rPr>
          <w:i w:val="0"/>
          <w:iCs/>
        </w:rPr>
      </w:pPr>
    </w:p>
    <w:p w14:paraId="320E3EB1" w14:textId="77777777" w:rsidR="00693FAC" w:rsidRDefault="00693FAC" w:rsidP="00693FAC">
      <w:pPr>
        <w:pStyle w:val="level3text"/>
        <w:ind w:left="1800" w:firstLine="0"/>
        <w:rPr>
          <w:i w:val="0"/>
          <w:iCs/>
        </w:rPr>
      </w:pPr>
    </w:p>
    <w:p w14:paraId="54AF917F" w14:textId="6ED0478B" w:rsidR="00AC0DFF" w:rsidRDefault="00AC0DFF" w:rsidP="00AC0DFF">
      <w:pPr>
        <w:pStyle w:val="level3text"/>
        <w:rPr>
          <w:i w:val="0"/>
          <w:iCs/>
        </w:rPr>
      </w:pPr>
    </w:p>
    <w:p w14:paraId="475583FA" w14:textId="36B4D7A0" w:rsidR="00574867" w:rsidRDefault="00574867" w:rsidP="00AC0DFF">
      <w:pPr>
        <w:pStyle w:val="level3text"/>
        <w:rPr>
          <w:i w:val="0"/>
          <w:iCs/>
        </w:rPr>
      </w:pPr>
    </w:p>
    <w:p w14:paraId="52C0EBBE" w14:textId="4E20B0F6" w:rsidR="00574867" w:rsidRDefault="00574867" w:rsidP="00AC0DFF">
      <w:pPr>
        <w:pStyle w:val="level3text"/>
        <w:rPr>
          <w:i w:val="0"/>
          <w:iCs/>
        </w:rPr>
      </w:pPr>
    </w:p>
    <w:p w14:paraId="5731BE82" w14:textId="2A6665B5" w:rsidR="00574867" w:rsidRDefault="00574867" w:rsidP="00AC0DFF">
      <w:pPr>
        <w:pStyle w:val="level3text"/>
        <w:rPr>
          <w:i w:val="0"/>
          <w:iCs/>
        </w:rPr>
      </w:pPr>
    </w:p>
    <w:p w14:paraId="35589A7C" w14:textId="232B56B3" w:rsidR="00574867" w:rsidRDefault="00574867" w:rsidP="00AC0DFF">
      <w:pPr>
        <w:pStyle w:val="level3text"/>
        <w:rPr>
          <w:i w:val="0"/>
          <w:iCs/>
        </w:rPr>
      </w:pPr>
    </w:p>
    <w:p w14:paraId="50A9C7B9" w14:textId="77777777" w:rsidR="00574867" w:rsidRDefault="00574867" w:rsidP="00AC0DFF">
      <w:pPr>
        <w:pStyle w:val="level3text"/>
        <w:rPr>
          <w:i w:val="0"/>
          <w:iCs/>
        </w:rPr>
      </w:pPr>
    </w:p>
    <w:p w14:paraId="76AB4ADA" w14:textId="63C18D06" w:rsidR="0091122C" w:rsidRDefault="00AC0DFF" w:rsidP="00574867">
      <w:pPr>
        <w:pStyle w:val="TOCEntry"/>
        <w:numPr>
          <w:ilvl w:val="0"/>
          <w:numId w:val="16"/>
        </w:numPr>
      </w:pPr>
      <w:r w:rsidRPr="00AC0DFF">
        <w:t>Considerations</w:t>
      </w:r>
    </w:p>
    <w:p w14:paraId="7CDB053C" w14:textId="77777777" w:rsidR="003B5FBF" w:rsidRDefault="003B5FBF" w:rsidP="003B5FBF">
      <w:pPr>
        <w:rPr>
          <w:kern w:val="0"/>
        </w:rPr>
      </w:pPr>
      <w:r>
        <w:t>The following requirements were considered of importance for the project.</w:t>
      </w:r>
    </w:p>
    <w:tbl>
      <w:tblPr>
        <w:tblStyle w:val="ProjectScopeTable"/>
        <w:tblW w:w="5291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348"/>
      </w:tblGrid>
      <w:tr w:rsidR="003B5FBF" w14:paraId="721993DF" w14:textId="77777777" w:rsidTr="0008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7964D9DC" w14:textId="77777777" w:rsidR="003B5FBF" w:rsidRPr="00104F6F" w:rsidRDefault="003B5FBF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2D06D1EC" w14:textId="77777777" w:rsidR="003B5FBF" w:rsidRPr="00104F6F" w:rsidRDefault="003B5FBF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79B00E17" w14:textId="77777777" w:rsidR="003B5FBF" w:rsidRPr="00104F6F" w:rsidRDefault="003B5FBF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3B5FBF" w14:paraId="2C3C679C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5A4AB43E" w14:textId="48AFB40A" w:rsidR="003B5FBF" w:rsidRPr="000821D2" w:rsidRDefault="00774CD3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Users</w:t>
            </w:r>
            <w:r w:rsidR="003B5FBF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can create an </w:t>
            </w:r>
            <w:r w:rsidR="00F67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account</w:t>
            </w:r>
            <w:r w:rsidR="007B0D54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.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7EF18D74" w14:textId="50570B79" w:rsidR="003B5FBF" w:rsidRPr="000821D2" w:rsidRDefault="00387DC4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 User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 want to create an account </w:t>
            </w:r>
            <w:r w:rsidR="007B0D54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so I can use the application.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13CCA0AA" w14:textId="4A0876BE" w:rsidR="003B5FBF" w:rsidRPr="000821D2" w:rsidRDefault="00346859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Complete</w:t>
            </w:r>
          </w:p>
        </w:tc>
      </w:tr>
      <w:tr w:rsidR="00F67DD6" w14:paraId="2D91B57B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3EC0A85E" w14:textId="771DE13E" w:rsidR="00F67DD6" w:rsidRPr="000821D2" w:rsidRDefault="00774CD3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Users</w:t>
            </w:r>
            <w:r w:rsidR="00F67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</w:t>
            </w:r>
            <w:r w:rsidR="007B0D54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can log</w:t>
            </w:r>
            <w:r w:rsidR="00F67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in with system authentication.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0007E376" w14:textId="239076AA" w:rsidR="00F67DD6" w:rsidRPr="000821D2" w:rsidRDefault="007B0D54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 User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 want to login 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into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the system so that I can open and view tickets.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49ADDA04" w14:textId="11E3934D" w:rsidR="00F67DD6" w:rsidRPr="000821D2" w:rsidRDefault="00346859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Complete</w:t>
            </w:r>
          </w:p>
        </w:tc>
      </w:tr>
      <w:tr w:rsidR="00387DC4" w14:paraId="25C50595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1F86F5A8" w14:textId="50345094" w:rsidR="00387DC4" w:rsidRPr="000821D2" w:rsidRDefault="00774CD3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Users</w:t>
            </w:r>
            <w:r w:rsidR="00387DC4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can create</w:t>
            </w:r>
            <w:r w:rsidR="00F67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and edit</w:t>
            </w:r>
            <w:r w:rsidR="00387DC4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a ticket.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178AF7B0" w14:textId="514454E6" w:rsidR="00387DC4" w:rsidRPr="000821D2" w:rsidRDefault="00387DC4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 User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 want to create</w:t>
            </w:r>
            <w:r w:rsidR="00F67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and edit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a ticket to report an issue.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494CE39E" w14:textId="6296A379" w:rsidR="00387DC4" w:rsidRPr="000821D2" w:rsidRDefault="00346859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Complete</w:t>
            </w:r>
          </w:p>
        </w:tc>
      </w:tr>
      <w:tr w:rsidR="003B5FBF" w14:paraId="034AA293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245F9AF3" w14:textId="5A14210A" w:rsidR="003B5FBF" w:rsidRPr="000821D2" w:rsidRDefault="003B5FBF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User</w:t>
            </w:r>
            <w:r w:rsidR="003675A2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s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can 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view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</w:t>
            </w:r>
            <w:r w:rsidR="00003F4F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their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</w:t>
            </w:r>
            <w:r w:rsidR="003675A2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tickets.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02C81680" w14:textId="3317E595" w:rsidR="003B5FBF" w:rsidRPr="000821D2" w:rsidRDefault="00387DC4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 User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 want to view my tickets so that I can see the status of my is</w:t>
            </w:r>
            <w:r w:rsidR="00F67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sue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5113E525" w14:textId="480A4321" w:rsidR="003B5FBF" w:rsidRPr="000821D2" w:rsidRDefault="00346859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Complete</w:t>
            </w:r>
          </w:p>
        </w:tc>
      </w:tr>
      <w:tr w:rsidR="003B5FBF" w14:paraId="36B0968B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614B9B9F" w14:textId="6C9F1627" w:rsidR="003B5FBF" w:rsidRPr="000821D2" w:rsidRDefault="007B0D54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Administrators </w:t>
            </w:r>
            <w:r w:rsidR="00224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can </w:t>
            </w:r>
            <w:r w:rsidR="00003F4F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Assign </w:t>
            </w:r>
            <w:r w:rsidR="00452AFA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Status. (See </w:t>
            </w:r>
            <w:r w:rsidR="00693FAC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5</w:t>
            </w:r>
            <w:r w:rsidR="00C35090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.</w:t>
            </w:r>
            <w:r w:rsidR="00452AFA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3.2)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2C9E01C6" w14:textId="4ED74250" w:rsidR="003B5FBF" w:rsidRPr="000821D2" w:rsidRDefault="00003F4F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</w:t>
            </w:r>
            <w:r w:rsidR="00452AFA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n 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Administrator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 want to assign </w:t>
            </w:r>
            <w:r w:rsidR="00452AFA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status. (See </w:t>
            </w:r>
            <w:r w:rsidR="00693FAC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5</w:t>
            </w:r>
            <w:r w:rsidR="00452AFA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.3.2) 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to a ticket.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44B6DFB2" w14:textId="4CBE3196" w:rsidR="003B5FBF" w:rsidRPr="000821D2" w:rsidRDefault="00346859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Complete</w:t>
            </w:r>
          </w:p>
        </w:tc>
      </w:tr>
      <w:tr w:rsidR="003675A2" w14:paraId="15323590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7F191D17" w14:textId="75FEE655" w:rsidR="003675A2" w:rsidRPr="000821D2" w:rsidRDefault="00774CD3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The administrator</w:t>
            </w:r>
            <w:r w:rsidR="003675A2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Can view all tickets.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017DED67" w14:textId="25F64FB1" w:rsidR="003675A2" w:rsidRPr="000821D2" w:rsidRDefault="003675A2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an Administrator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 want to view open tickets so I can see what 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technicians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are open for new assignments.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57092736" w14:textId="37813736" w:rsidR="003675A2" w:rsidRPr="000821D2" w:rsidRDefault="00346859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Complete</w:t>
            </w:r>
          </w:p>
        </w:tc>
      </w:tr>
      <w:tr w:rsidR="003B5FBF" w14:paraId="57B9DA38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2F8C1509" w14:textId="53C5D358" w:rsidR="003B5FBF" w:rsidRPr="000821D2" w:rsidRDefault="00774CD3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The system</w:t>
            </w:r>
            <w:r w:rsidR="00452AFA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can track time.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2C0FB923" w14:textId="310E4328" w:rsidR="003B5FBF" w:rsidRPr="000821D2" w:rsidRDefault="00452AFA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an Administrator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 want to </w:t>
            </w:r>
            <w:r w:rsidR="00A4052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know when a ticket is opened and closed so I can know how long it takes to resolve. 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  <w:hideMark/>
          </w:tcPr>
          <w:p w14:paraId="723E3666" w14:textId="0040A3E0" w:rsidR="003B5FBF" w:rsidRPr="000821D2" w:rsidRDefault="003B5FBF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</w:p>
        </w:tc>
      </w:tr>
      <w:tr w:rsidR="00A40526" w14:paraId="43D524D5" w14:textId="77777777" w:rsidTr="000821D2">
        <w:tc>
          <w:tcPr>
            <w:tcW w:w="1817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427C2E39" w14:textId="7E9EE6EE" w:rsidR="00A40526" w:rsidRPr="000821D2" w:rsidRDefault="00774CD3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Technicians</w:t>
            </w:r>
            <w:r w:rsidR="00367AA0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</w:t>
            </w:r>
            <w:r w:rsidR="00224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can</w:t>
            </w:r>
            <w:r w:rsidR="00367AA0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send </w:t>
            </w: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messages</w:t>
            </w:r>
            <w:r w:rsidR="00367AA0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to </w:t>
            </w: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administrators</w:t>
            </w:r>
            <w:r w:rsidR="00367AA0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and</w:t>
            </w:r>
            <w:r w:rsidR="003675A2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/or</w:t>
            </w:r>
            <w:r w:rsidR="00367AA0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users</w:t>
            </w:r>
            <w:r w:rsidR="00367AA0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.</w:t>
            </w:r>
          </w:p>
        </w:tc>
        <w:tc>
          <w:tcPr>
            <w:tcW w:w="250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3106257D" w14:textId="2FF1416B" w:rsidR="00A40526" w:rsidRPr="000821D2" w:rsidRDefault="00367AA0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As a technician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, I want to communicate with users</w:t>
            </w:r>
            <w:r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in case I have questions</w:t>
            </w:r>
            <w:r w:rsidR="00224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 xml:space="preserve"> about </w:t>
            </w:r>
            <w:r w:rsidR="00774CD3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tickets</w:t>
            </w:r>
            <w:r w:rsidR="00224DD6" w:rsidRPr="000821D2"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  <w:t>.</w:t>
            </w:r>
          </w:p>
        </w:tc>
        <w:tc>
          <w:tcPr>
            <w:tcW w:w="682" w:type="pct"/>
            <w:tcBorders>
              <w:top w:val="single" w:sz="4" w:space="0" w:color="DDDDDD" w:themeColor="accent1"/>
              <w:left w:val="single" w:sz="4" w:space="0" w:color="DDDDDD" w:themeColor="accent1"/>
              <w:bottom w:val="single" w:sz="4" w:space="0" w:color="DDDDDD" w:themeColor="accent1"/>
              <w:right w:val="single" w:sz="4" w:space="0" w:color="DDDDDD" w:themeColor="accent1"/>
            </w:tcBorders>
          </w:tcPr>
          <w:p w14:paraId="53D8EBA6" w14:textId="77777777" w:rsidR="00A40526" w:rsidRPr="000821D2" w:rsidRDefault="00A40526">
            <w:pPr>
              <w:rPr>
                <w:rFonts w:ascii="Arial" w:eastAsia="Times New Roman" w:hAnsi="Arial" w:cs="Times New Roman"/>
                <w:iCs/>
                <w:color w:val="auto"/>
                <w:kern w:val="0"/>
                <w:sz w:val="22"/>
                <w:szCs w:val="20"/>
                <w:lang w:eastAsia="en-US"/>
              </w:rPr>
            </w:pPr>
          </w:p>
        </w:tc>
      </w:tr>
    </w:tbl>
    <w:p w14:paraId="2615D95C" w14:textId="52648CC9" w:rsidR="00AC0DFF" w:rsidRPr="00AC0DFF" w:rsidRDefault="00AC0DFF" w:rsidP="00AC0DFF">
      <w:pPr>
        <w:pStyle w:val="TOCEntry"/>
        <w:ind w:left="360"/>
      </w:pPr>
    </w:p>
    <w:p w14:paraId="506897BA" w14:textId="77777777" w:rsidR="00AC0DFF" w:rsidRPr="006627AC" w:rsidRDefault="00AC0DFF" w:rsidP="00AC0DFF">
      <w:pPr>
        <w:pStyle w:val="level3text"/>
        <w:ind w:left="360" w:firstLine="0"/>
        <w:rPr>
          <w:i w:val="0"/>
          <w:iCs/>
        </w:rPr>
      </w:pPr>
    </w:p>
    <w:p w14:paraId="6704739E" w14:textId="78788005" w:rsidR="00257364" w:rsidRDefault="0091122C" w:rsidP="00693FAC">
      <w:pPr>
        <w:pStyle w:val="TOCEntry"/>
        <w:numPr>
          <w:ilvl w:val="0"/>
          <w:numId w:val="16"/>
        </w:numPr>
      </w:pPr>
      <w:bookmarkStart w:id="5" w:name="_Hlk95561734"/>
      <w:r w:rsidRPr="00BB6288">
        <w:lastRenderedPageBreak/>
        <w:t>Designs and Diagrams</w:t>
      </w:r>
      <w:r w:rsidR="00DD68B5">
        <w:t xml:space="preserve"> </w:t>
      </w:r>
    </w:p>
    <w:p w14:paraId="2A0E1BD3" w14:textId="5D8B4931" w:rsidR="00257364" w:rsidRDefault="00DD68B5" w:rsidP="00DD68B5">
      <w:pPr>
        <w:pStyle w:val="TOCEntry"/>
        <w:ind w:left="360"/>
      </w:pPr>
      <w:r w:rsidRPr="00DD68B5">
        <w:t xml:space="preserve">7.1 Wireframes </w:t>
      </w:r>
    </w:p>
    <w:p w14:paraId="2D1A5D50" w14:textId="3D4E8C3E" w:rsidR="00E66CF5" w:rsidRDefault="00DD68B5" w:rsidP="00DD68B5">
      <w:pPr>
        <w:pStyle w:val="TOCEntry"/>
        <w:ind w:left="360" w:firstLine="360"/>
      </w:pPr>
      <w:r>
        <w:t xml:space="preserve">7.1.1 </w:t>
      </w:r>
      <w:r w:rsidR="00E66CF5">
        <w:t>Landing Page</w:t>
      </w:r>
      <w:r>
        <w:t xml:space="preserve"> </w:t>
      </w:r>
    </w:p>
    <w:bookmarkEnd w:id="5"/>
    <w:p w14:paraId="3E58C5C4" w14:textId="56136061" w:rsidR="00257364" w:rsidRDefault="00670956" w:rsidP="00257364">
      <w:pPr>
        <w:pStyle w:val="TOCEntry"/>
        <w:rPr>
          <w:noProof/>
        </w:rPr>
      </w:pPr>
      <w:r w:rsidRPr="00670956">
        <w:rPr>
          <w:noProof/>
        </w:rPr>
        <w:drawing>
          <wp:inline distT="0" distB="0" distL="0" distR="0" wp14:anchorId="40654660" wp14:editId="60FD6DE9">
            <wp:extent cx="5248275" cy="322466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797" cy="32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07F" w:rsidRPr="0054407F">
        <w:rPr>
          <w:noProof/>
        </w:rPr>
        <w:t xml:space="preserve"> </w:t>
      </w:r>
      <w:r w:rsidR="00E66CF5" w:rsidRPr="00E66CF5">
        <w:rPr>
          <w:noProof/>
        </w:rPr>
        <w:t xml:space="preserve"> </w:t>
      </w:r>
    </w:p>
    <w:p w14:paraId="16350C42" w14:textId="365F03C7" w:rsidR="00021CEF" w:rsidRDefault="00DD68B5" w:rsidP="00021CEF">
      <w:pPr>
        <w:pStyle w:val="TOCEntry"/>
        <w:ind w:firstLine="720"/>
        <w:rPr>
          <w:noProof/>
        </w:rPr>
      </w:pPr>
      <w:bookmarkStart w:id="6" w:name="_Hlk95561757"/>
      <w:r>
        <w:rPr>
          <w:noProof/>
        </w:rPr>
        <w:t xml:space="preserve">7.1.2 </w:t>
      </w:r>
      <w:r w:rsidR="00E66CF5">
        <w:rPr>
          <w:noProof/>
        </w:rPr>
        <w:t>New Ac</w:t>
      </w:r>
      <w:r w:rsidR="00897B49">
        <w:rPr>
          <w:noProof/>
        </w:rPr>
        <w:t>c</w:t>
      </w:r>
      <w:r w:rsidR="00E66CF5">
        <w:rPr>
          <w:noProof/>
        </w:rPr>
        <w:t xml:space="preserve">ount Sign up </w:t>
      </w:r>
    </w:p>
    <w:p w14:paraId="3ED749EB" w14:textId="250FA85F" w:rsidR="00021CEF" w:rsidRDefault="00670956" w:rsidP="00021CEF">
      <w:pPr>
        <w:pStyle w:val="TOCEntry"/>
        <w:rPr>
          <w:noProof/>
        </w:rPr>
      </w:pPr>
      <w:r w:rsidRPr="00670956">
        <w:rPr>
          <w:noProof/>
        </w:rPr>
        <w:drawing>
          <wp:inline distT="0" distB="0" distL="0" distR="0" wp14:anchorId="64BB0147" wp14:editId="73A54D0D">
            <wp:extent cx="5372100" cy="2983877"/>
            <wp:effectExtent l="0" t="0" r="0" b="698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987" cy="29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2895" w14:textId="08271C83" w:rsidR="00021CEF" w:rsidRDefault="00021CEF" w:rsidP="00DD68B5">
      <w:pPr>
        <w:pStyle w:val="TOCEntry"/>
        <w:ind w:firstLine="720"/>
        <w:rPr>
          <w:noProof/>
        </w:rPr>
      </w:pPr>
      <w:r>
        <w:rPr>
          <w:noProof/>
        </w:rPr>
        <w:lastRenderedPageBreak/>
        <w:t>7.1.3 Log In</w:t>
      </w:r>
    </w:p>
    <w:bookmarkEnd w:id="6"/>
    <w:p w14:paraId="07317EAC" w14:textId="3035DE32" w:rsidR="00770448" w:rsidRDefault="00B97D62" w:rsidP="00BD6C09">
      <w:pPr>
        <w:pStyle w:val="TOCEntry"/>
        <w:rPr>
          <w:noProof/>
        </w:rPr>
      </w:pPr>
      <w:r w:rsidRPr="00B97D62">
        <w:rPr>
          <w:noProof/>
        </w:rPr>
        <w:drawing>
          <wp:inline distT="0" distB="0" distL="0" distR="0" wp14:anchorId="1D99FD1B" wp14:editId="4954FC16">
            <wp:extent cx="5943600" cy="3726180"/>
            <wp:effectExtent l="0" t="0" r="0" b="762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07F" w:rsidRPr="00E33A62">
        <w:rPr>
          <w:noProof/>
        </w:rPr>
        <w:t xml:space="preserve"> </w:t>
      </w:r>
      <w:r w:rsidR="00E33A62" w:rsidRPr="00E33A62">
        <w:rPr>
          <w:noProof/>
        </w:rPr>
        <w:t xml:space="preserve"> </w:t>
      </w:r>
    </w:p>
    <w:p w14:paraId="437CB06B" w14:textId="0022F3C0" w:rsidR="00E66CF5" w:rsidRDefault="00DD68B5" w:rsidP="00DD68B5">
      <w:pPr>
        <w:pStyle w:val="TOCEntry"/>
        <w:ind w:firstLine="720"/>
        <w:rPr>
          <w:noProof/>
        </w:rPr>
      </w:pPr>
      <w:bookmarkStart w:id="7" w:name="_Hlk95561781"/>
      <w:r>
        <w:rPr>
          <w:noProof/>
        </w:rPr>
        <w:t xml:space="preserve">7.1.3 </w:t>
      </w:r>
      <w:r w:rsidR="00E66CF5">
        <w:rPr>
          <w:noProof/>
        </w:rPr>
        <w:t>Create New Ticket</w:t>
      </w:r>
    </w:p>
    <w:bookmarkEnd w:id="7"/>
    <w:p w14:paraId="5EAAA18E" w14:textId="66504D6B" w:rsidR="00770448" w:rsidRDefault="007004DF" w:rsidP="00BD6C09">
      <w:pPr>
        <w:pStyle w:val="TOCEntry"/>
        <w:rPr>
          <w:noProof/>
        </w:rPr>
      </w:pPr>
      <w:r w:rsidRPr="007004DF">
        <w:rPr>
          <w:noProof/>
        </w:rPr>
        <w:drawing>
          <wp:inline distT="0" distB="0" distL="0" distR="0" wp14:anchorId="47270A9A" wp14:editId="44724A9E">
            <wp:extent cx="5419725" cy="3401225"/>
            <wp:effectExtent l="0" t="0" r="0" b="889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351" cy="3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2F4" w14:textId="0940EC39" w:rsidR="00E66CF5" w:rsidRDefault="00DD68B5" w:rsidP="00DD68B5">
      <w:pPr>
        <w:pStyle w:val="TOCEntry"/>
        <w:ind w:firstLine="720"/>
        <w:rPr>
          <w:noProof/>
        </w:rPr>
      </w:pPr>
      <w:bookmarkStart w:id="8" w:name="_Hlk95561791"/>
      <w:r>
        <w:rPr>
          <w:noProof/>
        </w:rPr>
        <w:lastRenderedPageBreak/>
        <w:t xml:space="preserve">7.1.4 </w:t>
      </w:r>
      <w:r w:rsidR="007004DF">
        <w:rPr>
          <w:noProof/>
        </w:rPr>
        <w:t>Admin</w:t>
      </w:r>
      <w:r w:rsidR="00E66CF5">
        <w:rPr>
          <w:noProof/>
        </w:rPr>
        <w:t xml:space="preserve"> Main Page</w:t>
      </w:r>
    </w:p>
    <w:bookmarkEnd w:id="8"/>
    <w:p w14:paraId="605F4D89" w14:textId="01657E72" w:rsidR="00FA5DFE" w:rsidRDefault="007004DF" w:rsidP="00BD6C09">
      <w:pPr>
        <w:pStyle w:val="TOCEntry"/>
      </w:pPr>
      <w:r w:rsidRPr="007004DF">
        <w:rPr>
          <w:noProof/>
        </w:rPr>
        <w:drawing>
          <wp:inline distT="0" distB="0" distL="0" distR="0" wp14:anchorId="0E8FB058" wp14:editId="3BAFFEAC">
            <wp:extent cx="5943600" cy="36836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lk95561801"/>
    </w:p>
    <w:p w14:paraId="69504B0D" w14:textId="7CCD83BA" w:rsidR="00FA5DFE" w:rsidRDefault="00774CD3" w:rsidP="00BD6C09">
      <w:pPr>
        <w:pStyle w:val="TOCEntry"/>
      </w:pPr>
      <w:r>
        <w:t>7.1.5 Ticket Main Page</w:t>
      </w:r>
    </w:p>
    <w:p w14:paraId="50788D34" w14:textId="5C57B520" w:rsidR="00FA5DFE" w:rsidRDefault="00774CD3" w:rsidP="00BD6C09">
      <w:pPr>
        <w:pStyle w:val="TOCEntry"/>
      </w:pPr>
      <w:r w:rsidRPr="00774CD3">
        <w:rPr>
          <w:noProof/>
        </w:rPr>
        <w:drawing>
          <wp:inline distT="0" distB="0" distL="0" distR="0" wp14:anchorId="5904D7BA" wp14:editId="75FCE18B">
            <wp:extent cx="5305425" cy="3303421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473" cy="33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6F8E" w14:textId="1AFBFF29" w:rsidR="00DD68B5" w:rsidRDefault="00DD68B5" w:rsidP="00BD6C09">
      <w:pPr>
        <w:pStyle w:val="TOCEntry"/>
      </w:pPr>
      <w:r>
        <w:lastRenderedPageBreak/>
        <w:t>7.2 UML Use Case</w:t>
      </w:r>
    </w:p>
    <w:bookmarkEnd w:id="9"/>
    <w:p w14:paraId="0301AF74" w14:textId="7BD9AB83" w:rsidR="00257364" w:rsidRDefault="004C5A81" w:rsidP="00BD6C09">
      <w:pPr>
        <w:pStyle w:val="TOCEntry"/>
      </w:pPr>
      <w:r>
        <w:rPr>
          <w:noProof/>
        </w:rPr>
        <w:drawing>
          <wp:inline distT="0" distB="0" distL="0" distR="0" wp14:anchorId="6895B148" wp14:editId="4DE74E12">
            <wp:extent cx="5962650" cy="4444594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49" cy="44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64" w:rsidRPr="00257364">
        <w:t xml:space="preserve"> </w:t>
      </w:r>
    </w:p>
    <w:p w14:paraId="7E95BD39" w14:textId="1A1F6F80" w:rsidR="00257364" w:rsidRDefault="00DD68B5" w:rsidP="00BD6C09">
      <w:pPr>
        <w:pStyle w:val="TOCEntry"/>
      </w:pPr>
      <w:bookmarkStart w:id="10" w:name="_Hlk95561824"/>
      <w:r>
        <w:t>7.3 UML Sequence – login</w:t>
      </w:r>
    </w:p>
    <w:bookmarkEnd w:id="10"/>
    <w:p w14:paraId="50D88CB0" w14:textId="5550B1ED" w:rsidR="00DD68B5" w:rsidRDefault="00897B49" w:rsidP="00BD6C09">
      <w:pPr>
        <w:pStyle w:val="TOCEntry"/>
      </w:pPr>
      <w:r w:rsidRPr="00897B49">
        <w:rPr>
          <w:noProof/>
        </w:rPr>
        <w:drawing>
          <wp:inline distT="0" distB="0" distL="0" distR="0" wp14:anchorId="12615FC6" wp14:editId="69EB6C81">
            <wp:extent cx="5543550" cy="2615418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542" cy="261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B5BB" w14:textId="0B9DC9C9" w:rsidR="00BB465F" w:rsidRDefault="00BB465F" w:rsidP="00BD6C09">
      <w:pPr>
        <w:pStyle w:val="TOCEntry"/>
      </w:pPr>
      <w:r>
        <w:lastRenderedPageBreak/>
        <w:t>7.4 UML Class Diagram</w:t>
      </w:r>
    </w:p>
    <w:p w14:paraId="3F52D2DA" w14:textId="7514DC88" w:rsidR="00BB465F" w:rsidRDefault="00BB465F" w:rsidP="00BD6C09">
      <w:pPr>
        <w:pStyle w:val="TOCEntry"/>
      </w:pPr>
      <w:r>
        <w:rPr>
          <w:b w:val="0"/>
          <w:noProof/>
        </w:rPr>
        <w:drawing>
          <wp:inline distT="0" distB="0" distL="0" distR="0" wp14:anchorId="46708C86" wp14:editId="3ACA11AD">
            <wp:extent cx="6676412" cy="297942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860" cy="298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4092" w14:textId="5EDE3571" w:rsidR="00BB465F" w:rsidRDefault="00BB465F" w:rsidP="00BD6C09">
      <w:pPr>
        <w:pStyle w:val="TOCEntry"/>
      </w:pPr>
      <w:r>
        <w:t>7.5 Entity Relationship Diagram</w:t>
      </w:r>
    </w:p>
    <w:p w14:paraId="06713C23" w14:textId="7E88BE4A" w:rsidR="00BB465F" w:rsidRDefault="00BB465F" w:rsidP="00BD6C09">
      <w:pPr>
        <w:pStyle w:val="TOCEntry"/>
      </w:pPr>
      <w:r w:rsidRPr="00BB465F">
        <w:drawing>
          <wp:inline distT="0" distB="0" distL="0" distR="0" wp14:anchorId="5EF92806" wp14:editId="6D300BBC">
            <wp:extent cx="5943600" cy="20453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65F" w:rsidSect="00233FAB">
      <w:headerReference w:type="default" r:id="rId19"/>
      <w:head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6F85" w14:textId="77777777" w:rsidR="00A64746" w:rsidRDefault="00A64746">
      <w:pPr>
        <w:spacing w:line="240" w:lineRule="auto"/>
      </w:pPr>
      <w:r>
        <w:separator/>
      </w:r>
    </w:p>
    <w:p w14:paraId="2F9BFE16" w14:textId="77777777" w:rsidR="00A64746" w:rsidRDefault="00A64746"/>
  </w:endnote>
  <w:endnote w:type="continuationSeparator" w:id="0">
    <w:p w14:paraId="5F91E9B4" w14:textId="77777777" w:rsidR="00A64746" w:rsidRDefault="00A64746">
      <w:pPr>
        <w:spacing w:line="240" w:lineRule="auto"/>
      </w:pPr>
      <w:r>
        <w:continuationSeparator/>
      </w:r>
    </w:p>
    <w:p w14:paraId="7BBF74B4" w14:textId="77777777" w:rsidR="00A64746" w:rsidRDefault="00A64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83F9" w14:textId="77777777" w:rsidR="00A64746" w:rsidRDefault="00A64746">
      <w:pPr>
        <w:spacing w:line="240" w:lineRule="auto"/>
      </w:pPr>
      <w:r>
        <w:separator/>
      </w:r>
    </w:p>
    <w:p w14:paraId="6D68A14D" w14:textId="77777777" w:rsidR="00A64746" w:rsidRDefault="00A64746"/>
  </w:footnote>
  <w:footnote w:type="continuationSeparator" w:id="0">
    <w:p w14:paraId="580ACE4E" w14:textId="77777777" w:rsidR="00A64746" w:rsidRDefault="00A64746">
      <w:pPr>
        <w:spacing w:line="240" w:lineRule="auto"/>
      </w:pPr>
      <w:r>
        <w:continuationSeparator/>
      </w:r>
    </w:p>
    <w:p w14:paraId="31997B60" w14:textId="77777777" w:rsidR="00A64746" w:rsidRDefault="00A647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AB0B" w14:textId="29163DCF" w:rsidR="00E81978" w:rsidRDefault="00A64746">
    <w:pPr>
      <w:pStyle w:val="Header"/>
    </w:pPr>
    <w:sdt>
      <w:sdtPr>
        <w:alias w:val="Running head"/>
        <w:tag w:val=""/>
        <w:id w:val="12739865"/>
        <w:placeholder>
          <w:docPart w:val="B28B9E15F8A44537937C4D528D537C6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33FAB" w:rsidRPr="00233FAB">
          <w:t>Software Requirements Specification for Centralia Dev tools – Issue Tracker.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3E09" w14:textId="3E547551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BFB4B82"/>
    <w:multiLevelType w:val="hybridMultilevel"/>
    <w:tmpl w:val="0CE89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DA85B00"/>
    <w:multiLevelType w:val="hybridMultilevel"/>
    <w:tmpl w:val="9F9A3E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8CE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4"/>
  </w:num>
  <w:num w:numId="13">
    <w:abstractNumId w:val="19"/>
  </w:num>
  <w:num w:numId="14">
    <w:abstractNumId w:val="17"/>
  </w:num>
  <w:num w:numId="15">
    <w:abstractNumId w:val="22"/>
  </w:num>
  <w:num w:numId="16">
    <w:abstractNumId w:val="15"/>
  </w:num>
  <w:num w:numId="17">
    <w:abstractNumId w:val="12"/>
  </w:num>
  <w:num w:numId="18">
    <w:abstractNumId w:val="21"/>
  </w:num>
  <w:num w:numId="19">
    <w:abstractNumId w:val="16"/>
  </w:num>
  <w:num w:numId="20">
    <w:abstractNumId w:val="10"/>
  </w:num>
  <w:num w:numId="21">
    <w:abstractNumId w:val="13"/>
  </w:num>
  <w:num w:numId="22">
    <w:abstractNumId w:val="23"/>
  </w:num>
  <w:num w:numId="23">
    <w:abstractNumId w:val="11"/>
  </w:num>
  <w:num w:numId="24">
    <w:abstractNumId w:val="14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AB"/>
    <w:rsid w:val="00003F4F"/>
    <w:rsid w:val="00021CEF"/>
    <w:rsid w:val="000821D2"/>
    <w:rsid w:val="000A777D"/>
    <w:rsid w:val="000D3F41"/>
    <w:rsid w:val="00104F6F"/>
    <w:rsid w:val="00126A8E"/>
    <w:rsid w:val="001841A3"/>
    <w:rsid w:val="001956F5"/>
    <w:rsid w:val="001B03A7"/>
    <w:rsid w:val="001B1002"/>
    <w:rsid w:val="00224DD6"/>
    <w:rsid w:val="00233FAB"/>
    <w:rsid w:val="00241F28"/>
    <w:rsid w:val="00257364"/>
    <w:rsid w:val="002A57FE"/>
    <w:rsid w:val="00303559"/>
    <w:rsid w:val="00346859"/>
    <w:rsid w:val="00355DCA"/>
    <w:rsid w:val="003675A2"/>
    <w:rsid w:val="00367AA0"/>
    <w:rsid w:val="00387DC4"/>
    <w:rsid w:val="003A6BC3"/>
    <w:rsid w:val="003B5FBF"/>
    <w:rsid w:val="00452AFA"/>
    <w:rsid w:val="00457CD3"/>
    <w:rsid w:val="00472B53"/>
    <w:rsid w:val="004C5A81"/>
    <w:rsid w:val="0054407F"/>
    <w:rsid w:val="0054503F"/>
    <w:rsid w:val="00551A02"/>
    <w:rsid w:val="00551D74"/>
    <w:rsid w:val="005534FA"/>
    <w:rsid w:val="00574867"/>
    <w:rsid w:val="00586C3E"/>
    <w:rsid w:val="005D3A03"/>
    <w:rsid w:val="005D6199"/>
    <w:rsid w:val="005E5F2D"/>
    <w:rsid w:val="00670956"/>
    <w:rsid w:val="00672F9D"/>
    <w:rsid w:val="00693FAC"/>
    <w:rsid w:val="006A5FBA"/>
    <w:rsid w:val="006E0FD5"/>
    <w:rsid w:val="007004DF"/>
    <w:rsid w:val="00770448"/>
    <w:rsid w:val="00774CD3"/>
    <w:rsid w:val="0079503B"/>
    <w:rsid w:val="007B0D54"/>
    <w:rsid w:val="008002C0"/>
    <w:rsid w:val="00873167"/>
    <w:rsid w:val="00897B49"/>
    <w:rsid w:val="008C5323"/>
    <w:rsid w:val="008F63F8"/>
    <w:rsid w:val="0091122C"/>
    <w:rsid w:val="009A6A3B"/>
    <w:rsid w:val="00A039D5"/>
    <w:rsid w:val="00A3425D"/>
    <w:rsid w:val="00A40526"/>
    <w:rsid w:val="00A64746"/>
    <w:rsid w:val="00AB351E"/>
    <w:rsid w:val="00AC0DFF"/>
    <w:rsid w:val="00AE3C75"/>
    <w:rsid w:val="00AE6485"/>
    <w:rsid w:val="00B2633C"/>
    <w:rsid w:val="00B31835"/>
    <w:rsid w:val="00B34916"/>
    <w:rsid w:val="00B62E81"/>
    <w:rsid w:val="00B823AA"/>
    <w:rsid w:val="00B842FB"/>
    <w:rsid w:val="00B97D62"/>
    <w:rsid w:val="00BA45DB"/>
    <w:rsid w:val="00BB465F"/>
    <w:rsid w:val="00BD6C09"/>
    <w:rsid w:val="00BF4184"/>
    <w:rsid w:val="00C0601E"/>
    <w:rsid w:val="00C31D30"/>
    <w:rsid w:val="00C35090"/>
    <w:rsid w:val="00CC01D9"/>
    <w:rsid w:val="00CD6E39"/>
    <w:rsid w:val="00CF6E91"/>
    <w:rsid w:val="00D018C5"/>
    <w:rsid w:val="00D24C7E"/>
    <w:rsid w:val="00D85B68"/>
    <w:rsid w:val="00DD4AA4"/>
    <w:rsid w:val="00DD68B5"/>
    <w:rsid w:val="00E1396D"/>
    <w:rsid w:val="00E30376"/>
    <w:rsid w:val="00E33A62"/>
    <w:rsid w:val="00E563EC"/>
    <w:rsid w:val="00E6004D"/>
    <w:rsid w:val="00E66CF5"/>
    <w:rsid w:val="00E81978"/>
    <w:rsid w:val="00EA0A43"/>
    <w:rsid w:val="00F379B7"/>
    <w:rsid w:val="00F525FA"/>
    <w:rsid w:val="00F67DD6"/>
    <w:rsid w:val="00FA5DFE"/>
    <w:rsid w:val="00FC395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B28E3"/>
  <w15:chartTrackingRefBased/>
  <w15:docId w15:val="{8347B0BF-1372-4E9E-8DE6-5FC3BA05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ByLine">
    <w:name w:val="ByLine"/>
    <w:basedOn w:val="Title"/>
    <w:rsid w:val="00233FA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2F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F9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2F9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2F9D"/>
    <w:rPr>
      <w:color w:val="5F5F5F" w:themeColor="hyperlink"/>
      <w:u w:val="single"/>
    </w:rPr>
  </w:style>
  <w:style w:type="paragraph" w:customStyle="1" w:styleId="TOCEntry">
    <w:name w:val="TOCEntry"/>
    <w:basedOn w:val="Normal"/>
    <w:rsid w:val="00672F9D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 New Roman"/>
      <w:b/>
      <w:kern w:val="0"/>
      <w:sz w:val="36"/>
      <w:szCs w:val="20"/>
      <w:lang w:eastAsia="en-US"/>
    </w:rPr>
  </w:style>
  <w:style w:type="paragraph" w:customStyle="1" w:styleId="template">
    <w:name w:val="template"/>
    <w:basedOn w:val="Normal"/>
    <w:rsid w:val="00873167"/>
    <w:pPr>
      <w:spacing w:line="240" w:lineRule="exact"/>
      <w:ind w:firstLine="0"/>
    </w:pPr>
    <w:rPr>
      <w:rFonts w:ascii="Arial" w:eastAsia="Times New Roman" w:hAnsi="Arial" w:cs="Times New Roman"/>
      <w:i/>
      <w:kern w:val="0"/>
      <w:sz w:val="22"/>
      <w:szCs w:val="20"/>
      <w:lang w:eastAsia="en-US"/>
    </w:rPr>
  </w:style>
  <w:style w:type="character" w:customStyle="1" w:styleId="textlayer--absolute">
    <w:name w:val="textlayer--absolute"/>
    <w:basedOn w:val="DefaultParagraphFont"/>
    <w:rsid w:val="001841A3"/>
  </w:style>
  <w:style w:type="paragraph" w:customStyle="1" w:styleId="level4">
    <w:name w:val="level 4"/>
    <w:basedOn w:val="Normal"/>
    <w:rsid w:val="006E0FD5"/>
    <w:pPr>
      <w:spacing w:before="120" w:after="120" w:line="240" w:lineRule="exact"/>
      <w:ind w:left="634" w:firstLine="0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level3text">
    <w:name w:val="level 3 text"/>
    <w:basedOn w:val="Normal"/>
    <w:rsid w:val="006E0FD5"/>
    <w:pPr>
      <w:spacing w:line="220" w:lineRule="exact"/>
      <w:ind w:left="1350" w:hanging="716"/>
    </w:pPr>
    <w:rPr>
      <w:rFonts w:ascii="Arial" w:eastAsia="Times New Roman" w:hAnsi="Arial" w:cs="Times New Roman"/>
      <w:i/>
      <w:kern w:val="0"/>
      <w:sz w:val="22"/>
      <w:szCs w:val="20"/>
      <w:lang w:eastAsia="en-US"/>
    </w:rPr>
  </w:style>
  <w:style w:type="paragraph" w:customStyle="1" w:styleId="requirement">
    <w:name w:val="requirement"/>
    <w:basedOn w:val="level4"/>
    <w:rsid w:val="006E0FD5"/>
    <w:pPr>
      <w:spacing w:before="0" w:after="0"/>
      <w:ind w:left="2348" w:hanging="994"/>
    </w:pPr>
    <w:rPr>
      <w:rFonts w:ascii="Times New Roman" w:hAnsi="Times New Roman"/>
    </w:rPr>
  </w:style>
  <w:style w:type="table" w:customStyle="1" w:styleId="ProjectScopeTable">
    <w:name w:val="Project Scope Table"/>
    <w:basedOn w:val="TableNormal"/>
    <w:uiPriority w:val="99"/>
    <w:rsid w:val="003B5FBF"/>
    <w:pPr>
      <w:spacing w:before="120" w:after="120" w:line="240" w:lineRule="auto"/>
      <w:ind w:firstLine="0"/>
    </w:pPr>
    <w:rPr>
      <w:rFonts w:eastAsiaTheme="minorHAnsi"/>
      <w:color w:val="404040" w:themeColor="text1" w:themeTint="BF"/>
      <w:sz w:val="18"/>
      <w:szCs w:val="18"/>
    </w:rPr>
    <w:tblPr>
      <w:tblInd w:w="0" w:type="nil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DDDDDD" w:themeColor="accent1"/>
        <w:insideV w:val="single" w:sz="4" w:space="0" w:color="DDDDDD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F8F8F8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DDDDD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i%20Gabriel\AppData\Local\Microsoft\Office\16.0\DTS\en-US%7b6BCD851B-4C18-4F4E-87C3-63C6BD20F853%7d\%7b385CB36E-6B2D-4D4E-A00B-8CF1E2F188B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8B9E15F8A44537937C4D528D537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22361-4539-46D9-A34B-4F9B8D6F3F46}"/>
      </w:docPartPr>
      <w:docPartBody>
        <w:p w:rsidR="00854737" w:rsidRDefault="00F54A71">
          <w:pPr>
            <w:pStyle w:val="B28B9E15F8A44537937C4D528D537C66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71"/>
    <w:rsid w:val="00365A07"/>
    <w:rsid w:val="00567C1F"/>
    <w:rsid w:val="00854737"/>
    <w:rsid w:val="00EC7704"/>
    <w:rsid w:val="00F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28B9E15F8A44537937C4D528D537C66">
    <w:name w:val="B28B9E15F8A44537937C4D528D537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Requirements Specification for Centralia Dev tools – Issue Tracker.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{385CB36E-6B2D-4D4E-A00B-8CF1E2F188B9}tf03982351_win32</Template>
  <TotalTime>10917</TotalTime>
  <Pages>12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Gabriel</dc:creator>
  <cp:keywords/>
  <dc:description/>
  <cp:lastModifiedBy>keri gabriel</cp:lastModifiedBy>
  <cp:revision>9</cp:revision>
  <dcterms:created xsi:type="dcterms:W3CDTF">2022-02-04T20:02:00Z</dcterms:created>
  <dcterms:modified xsi:type="dcterms:W3CDTF">2022-03-13T23:22:00Z</dcterms:modified>
</cp:coreProperties>
</file>